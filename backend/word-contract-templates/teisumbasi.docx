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30F" w:rsidRDefault="0091030F" w:rsidP="004C3091">
      <w:pPr>
        <w:pStyle w:val="1"/>
        <w:tabs>
          <w:tab w:val="left" w:pos="841"/>
          <w:tab w:val="left" w:pos="1635"/>
          <w:tab w:val="center" w:pos="5295"/>
        </w:tabs>
        <w:contextualSpacing/>
        <w:rPr>
          <w:rFonts w:ascii="Calibri" w:hAnsi="Calibri"/>
          <w:b/>
          <w:szCs w:val="28"/>
        </w:rPr>
      </w:pPr>
      <w:r>
        <w:rPr>
          <w:rFonts w:ascii="Calibri" w:hAnsi="Calibri"/>
          <w:b/>
          <w:szCs w:val="28"/>
        </w:rPr>
        <w:tab/>
      </w:r>
      <w:r w:rsidR="00D471A9">
        <w:rPr>
          <w:rFonts w:ascii="Calibri" w:hAnsi="Calibri"/>
          <w:b/>
          <w:szCs w:val="28"/>
        </w:rPr>
        <w:tab/>
      </w:r>
      <w:r w:rsidR="00C9777F">
        <w:rPr>
          <w:rFonts w:ascii="Calibri" w:hAnsi="Calibri"/>
          <w:b/>
          <w:szCs w:val="28"/>
        </w:rPr>
        <w:t xml:space="preserve">                 </w:t>
      </w:r>
      <w:r w:rsidR="00E4197A">
        <w:rPr>
          <w:rFonts w:ascii="Calibri" w:hAnsi="Calibri"/>
          <w:b/>
          <w:szCs w:val="28"/>
        </w:rPr>
        <w:t xml:space="preserve"> ΠΑΝ</w:t>
      </w:r>
      <w:r w:rsidR="00C9777F">
        <w:rPr>
          <w:rFonts w:ascii="Calibri" w:hAnsi="Calibri"/>
          <w:b/>
          <w:szCs w:val="28"/>
        </w:rPr>
        <w:t>ΕΠΙΣΤΗΜΙΟ</w:t>
      </w:r>
      <w:r w:rsidR="001F27D7" w:rsidRPr="001F27D7">
        <w:rPr>
          <w:rFonts w:ascii="Calibri" w:hAnsi="Calibri"/>
          <w:b/>
          <w:szCs w:val="28"/>
        </w:rPr>
        <w:t xml:space="preserve"> ΠΕΛΟΠΟΝΝΗΣΟΥ </w:t>
      </w:r>
    </w:p>
    <w:p w:rsidR="00E82FEA" w:rsidRDefault="007C7DDE" w:rsidP="004C3091">
      <w:pPr>
        <w:tabs>
          <w:tab w:val="left" w:pos="240"/>
        </w:tabs>
        <w:contextualSpacing/>
        <w:jc w:val="center"/>
        <w:rPr>
          <w:rFonts w:ascii="Calibri" w:hAnsi="Calibri"/>
          <w:b/>
          <w:sz w:val="28"/>
          <w:szCs w:val="28"/>
        </w:rPr>
      </w:pPr>
      <w:r w:rsidRPr="00E508C7">
        <w:rPr>
          <w:rFonts w:ascii="Calibri" w:hAnsi="Calibri"/>
          <w:b/>
          <w:sz w:val="28"/>
          <w:szCs w:val="28"/>
        </w:rPr>
        <w:t xml:space="preserve">ΕΙΔΙΚΗ ΣΥΜΒΑΣΗ ΕΡΓΑΣΙΑΣ ΓΙΑ ΠΡΑΚΤΙΚΗ ΑΣΚΗΣΗ </w:t>
      </w:r>
      <w:r w:rsidR="00471DB4" w:rsidRPr="00E508C7">
        <w:rPr>
          <w:rFonts w:ascii="Calibri" w:hAnsi="Calibri"/>
          <w:b/>
          <w:sz w:val="28"/>
          <w:szCs w:val="28"/>
        </w:rPr>
        <w:t>ΦΟΙΤΗΤΩΝ</w:t>
      </w:r>
      <w:r w:rsidR="00E04D9A">
        <w:rPr>
          <w:rFonts w:ascii="Calibri" w:hAnsi="Calibri"/>
          <w:b/>
          <w:sz w:val="28"/>
          <w:szCs w:val="28"/>
        </w:rPr>
        <w:t xml:space="preserve"> (</w:t>
      </w:r>
      <w:r w:rsidR="00413A0F">
        <w:rPr>
          <w:rFonts w:ascii="Calibri" w:hAnsi="Calibri"/>
          <w:b/>
          <w:sz w:val="28"/>
          <w:szCs w:val="28"/>
        </w:rPr>
        <w:t>τέως</w:t>
      </w:r>
      <w:r w:rsidR="00E04D9A">
        <w:rPr>
          <w:rFonts w:ascii="Calibri" w:hAnsi="Calibri"/>
          <w:b/>
          <w:sz w:val="28"/>
          <w:szCs w:val="28"/>
        </w:rPr>
        <w:t xml:space="preserve"> Τ</w:t>
      </w:r>
      <w:r w:rsidR="00866FA6">
        <w:rPr>
          <w:rFonts w:ascii="Calibri" w:hAnsi="Calibri"/>
          <w:b/>
          <w:sz w:val="28"/>
          <w:szCs w:val="28"/>
        </w:rPr>
        <w:t>.</w:t>
      </w:r>
      <w:r w:rsidR="00E04D9A">
        <w:rPr>
          <w:rFonts w:ascii="Calibri" w:hAnsi="Calibri"/>
          <w:b/>
          <w:sz w:val="28"/>
          <w:szCs w:val="28"/>
        </w:rPr>
        <w:t>Ε</w:t>
      </w:r>
      <w:r w:rsidR="00866FA6">
        <w:rPr>
          <w:rFonts w:ascii="Calibri" w:hAnsi="Calibri"/>
          <w:b/>
          <w:sz w:val="28"/>
          <w:szCs w:val="28"/>
        </w:rPr>
        <w:t>.</w:t>
      </w:r>
      <w:r w:rsidR="00E04D9A">
        <w:rPr>
          <w:rFonts w:ascii="Calibri" w:hAnsi="Calibri"/>
          <w:b/>
          <w:sz w:val="28"/>
          <w:szCs w:val="28"/>
        </w:rPr>
        <w:t>Ι</w:t>
      </w:r>
      <w:r w:rsidR="00866FA6">
        <w:rPr>
          <w:rFonts w:ascii="Calibri" w:hAnsi="Calibri"/>
          <w:b/>
          <w:sz w:val="28"/>
          <w:szCs w:val="28"/>
        </w:rPr>
        <w:t>.</w:t>
      </w:r>
      <w:r w:rsidR="00E04D9A">
        <w:rPr>
          <w:rFonts w:ascii="Calibri" w:hAnsi="Calibri"/>
          <w:b/>
          <w:sz w:val="28"/>
          <w:szCs w:val="28"/>
        </w:rPr>
        <w:t xml:space="preserve"> )</w:t>
      </w:r>
    </w:p>
    <w:p w:rsidR="00324FEB" w:rsidRPr="0087222D" w:rsidRDefault="00952B48" w:rsidP="00324FEB">
      <w:pPr>
        <w:jc w:val="both"/>
        <w:outlineLvl w:val="0"/>
        <w:rPr>
          <w:rFonts w:ascii="Calibri" w:hAnsi="Calibri" w:cs="Calibri"/>
          <w:bCs/>
          <w:color w:val="333333"/>
          <w:kern w:val="36"/>
        </w:rPr>
      </w:pPr>
      <w:r w:rsidRPr="0087222D">
        <w:rPr>
          <w:rFonts w:ascii="Calibri" w:hAnsi="Calibri" w:cs="Calibri"/>
          <w:i/>
        </w:rPr>
        <w:t xml:space="preserve"> </w:t>
      </w:r>
      <w:r w:rsidR="00543F32" w:rsidRPr="0087222D">
        <w:rPr>
          <w:rFonts w:ascii="Calibri" w:hAnsi="Calibri" w:cs="Calibri"/>
          <w:i/>
        </w:rPr>
        <w:t>σ</w:t>
      </w:r>
      <w:r w:rsidR="0041252C" w:rsidRPr="0087222D">
        <w:rPr>
          <w:rFonts w:ascii="Calibri" w:hAnsi="Calibri" w:cs="Calibri"/>
          <w:i/>
        </w:rPr>
        <w:t>το</w:t>
      </w:r>
      <w:r w:rsidR="00B42CE0" w:rsidRPr="0087222D">
        <w:rPr>
          <w:rFonts w:ascii="Calibri" w:hAnsi="Calibri" w:cs="Calibri"/>
          <w:i/>
        </w:rPr>
        <w:t xml:space="preserve"> πλαίσι</w:t>
      </w:r>
      <w:r w:rsidR="0041252C" w:rsidRPr="0087222D">
        <w:rPr>
          <w:rFonts w:ascii="Calibri" w:hAnsi="Calibri" w:cs="Calibri"/>
          <w:i/>
        </w:rPr>
        <w:t>ο</w:t>
      </w:r>
      <w:r w:rsidR="00B42CE0" w:rsidRPr="0087222D">
        <w:rPr>
          <w:rFonts w:ascii="Calibri" w:hAnsi="Calibri" w:cs="Calibri"/>
          <w:i/>
        </w:rPr>
        <w:t xml:space="preserve"> του έργου </w:t>
      </w:r>
      <w:r w:rsidR="00324FEB" w:rsidRPr="0087222D">
        <w:rPr>
          <w:rFonts w:ascii="Calibri" w:hAnsi="Calibri" w:cs="Calibri"/>
          <w:bCs/>
          <w:i/>
          <w:iCs/>
          <w:color w:val="222222"/>
          <w:shd w:val="clear" w:color="auto" w:fill="FFFFFF"/>
        </w:rPr>
        <w:t>«Πρακτική Άσκηση τριτοβάθμιας εκπαίδευσης του Πανεπιστημίου Πελοποννήσου για το ακαδημαϊκό έτος 2022‐2023» (KA 80692) και κωδικό ΟΠΣ (MIS) 5184863, του Επιχειρησιακού Προγράμματος «Ανάπτυξη Ανθρώπινου Δυναμικού, Εκπαίδευση και Δια Βίου Μάθηση 2014‐2020» που συγχρηματοδοτείται από την Ευρωπαϊκή Ένωση (Ευρωπαϊκό Κοινωνικό Ταμείο) και από εθνικούς πόρους.</w:t>
      </w:r>
    </w:p>
    <w:p w:rsidR="00757554" w:rsidRPr="00297756" w:rsidRDefault="006228D4" w:rsidP="00324FEB">
      <w:pPr>
        <w:autoSpaceDE w:val="0"/>
        <w:autoSpaceDN w:val="0"/>
        <w:adjustRightInd w:val="0"/>
        <w:ind w:left="851" w:hanging="851"/>
        <w:jc w:val="both"/>
        <w:rPr>
          <w:i/>
          <w:sz w:val="18"/>
          <w:szCs w:val="18"/>
        </w:rPr>
      </w:pPr>
      <w:r w:rsidRPr="008D1295">
        <w:rPr>
          <w:rFonts w:ascii="Calibri" w:hAnsi="Calibri" w:cs="Calibri"/>
          <w:i/>
        </w:rPr>
        <w:t>Ο</w:t>
      </w:r>
      <w:r w:rsidR="00757554" w:rsidRPr="008D1295">
        <w:rPr>
          <w:rFonts w:ascii="Calibri" w:hAnsi="Calibri" w:cs="Calibri"/>
          <w:i/>
        </w:rPr>
        <w:t>/</w:t>
      </w:r>
      <w:r w:rsidRPr="008D1295">
        <w:rPr>
          <w:rFonts w:ascii="Calibri" w:hAnsi="Calibri" w:cs="Calibri"/>
          <w:i/>
        </w:rPr>
        <w:t>Η</w:t>
      </w:r>
      <w:r w:rsidR="00757554" w:rsidRPr="008D1295">
        <w:rPr>
          <w:rFonts w:ascii="Calibri" w:hAnsi="Calibri" w:cs="Calibri"/>
          <w:i/>
        </w:rPr>
        <w:t xml:space="preserve"> υπογράφων</w:t>
      </w:r>
      <w:r w:rsidR="00AC5A90" w:rsidRPr="008D1295">
        <w:rPr>
          <w:rFonts w:ascii="Calibri" w:hAnsi="Calibri" w:cs="Calibri"/>
          <w:i/>
        </w:rPr>
        <w:t xml:space="preserve"> φοιτητής</w:t>
      </w:r>
      <w:r w:rsidR="009F6E11" w:rsidRPr="008D1295">
        <w:rPr>
          <w:rFonts w:ascii="Calibri" w:hAnsi="Calibri" w:cs="Calibri"/>
          <w:i/>
        </w:rPr>
        <w:t>/τρια</w:t>
      </w:r>
      <w:r w:rsidRPr="008D1295">
        <w:rPr>
          <w:rFonts w:ascii="Calibri" w:hAnsi="Calibri" w:cs="Calibri"/>
          <w:b/>
        </w:rPr>
        <w:t xml:space="preserve"> </w:t>
      </w:r>
      <w:r w:rsidR="0043345D" w:rsidRPr="0043345D">
        <w:rPr>
          <w:rFonts w:ascii="Calibri" w:hAnsi="Calibri" w:cs="Calibri"/>
          <w:b/>
        </w:rPr>
        <w:t xml:space="preserve">{STUDENT_NAME} </w:t>
      </w:r>
      <w:r w:rsidR="008074D5" w:rsidRPr="008D1295">
        <w:rPr>
          <w:rFonts w:ascii="Calibri" w:hAnsi="Calibri" w:cs="Calibri"/>
          <w:i/>
          <w:color w:val="000000"/>
          <w:lang w:eastAsia="en-US"/>
        </w:rPr>
        <w:t>π</w:t>
      </w:r>
      <w:r w:rsidR="00757554" w:rsidRPr="008D1295">
        <w:rPr>
          <w:rFonts w:ascii="Calibri" w:hAnsi="Calibri" w:cs="Calibri"/>
          <w:i/>
        </w:rPr>
        <w:t>αρέχω την συγκατάθεσή μου στην επεξεργασία των παρακάτω προσωπικών αναφερόμενων στοιχείων μου</w:t>
      </w:r>
      <w:r w:rsidR="00757554" w:rsidRPr="00297756">
        <w:rPr>
          <w:i/>
          <w:sz w:val="18"/>
          <w:szCs w:val="18"/>
        </w:rPr>
        <w:t>.</w:t>
      </w:r>
    </w:p>
    <w:p w:rsidR="00BA7933" w:rsidRPr="0043345D" w:rsidRDefault="007C7DDE" w:rsidP="00E1156B">
      <w:pPr>
        <w:pStyle w:val="1"/>
        <w:spacing w:line="360" w:lineRule="auto"/>
        <w:rPr>
          <w:sz w:val="20"/>
        </w:rPr>
      </w:pPr>
      <w:r w:rsidRPr="00D3222C">
        <w:rPr>
          <w:b/>
          <w:sz w:val="20"/>
        </w:rPr>
        <w:t>ΤΜΗΜΑ</w:t>
      </w:r>
      <w:r w:rsidR="00FE0368" w:rsidRPr="00D3222C">
        <w:rPr>
          <w:b/>
          <w:sz w:val="20"/>
        </w:rPr>
        <w:t xml:space="preserve"> ΦΟΙΤΗΤΗ</w:t>
      </w:r>
      <w:r w:rsidR="00C13739" w:rsidRPr="00D8025B">
        <w:rPr>
          <w:sz w:val="20"/>
        </w:rPr>
        <w:t>:</w:t>
      </w:r>
      <w:r w:rsidRPr="00D8025B">
        <w:rPr>
          <w:b/>
          <w:sz w:val="20"/>
        </w:rPr>
        <w:t xml:space="preserve"> </w:t>
      </w:r>
      <w:r w:rsidR="0043345D" w:rsidRPr="0043345D">
        <w:rPr>
          <w:b/>
          <w:sz w:val="20"/>
        </w:rPr>
        <w:t>{</w:t>
      </w:r>
      <w:r w:rsidR="0043345D">
        <w:rPr>
          <w:b/>
          <w:sz w:val="20"/>
          <w:lang w:val="en-US"/>
        </w:rPr>
        <w:t>DEPT</w:t>
      </w:r>
      <w:r w:rsidR="0043345D" w:rsidRPr="0043345D">
        <w:rPr>
          <w:b/>
          <w:sz w:val="20"/>
        </w:rPr>
        <w:t>_</w:t>
      </w:r>
      <w:r w:rsidR="0043345D">
        <w:rPr>
          <w:b/>
          <w:sz w:val="20"/>
          <w:lang w:val="en-US"/>
        </w:rPr>
        <w:t>NAME</w:t>
      </w:r>
      <w:r w:rsidR="0043345D" w:rsidRPr="0043345D">
        <w:rPr>
          <w:b/>
          <w:sz w:val="20"/>
        </w:rPr>
        <w:t>}</w:t>
      </w:r>
    </w:p>
    <w:p w:rsidR="007C7DDE" w:rsidRPr="00D8025B" w:rsidRDefault="00D8025B" w:rsidP="005E20E6">
      <w:pPr>
        <w:pStyle w:val="1"/>
        <w:spacing w:line="276" w:lineRule="auto"/>
        <w:rPr>
          <w:sz w:val="20"/>
        </w:rPr>
      </w:pPr>
      <w:r w:rsidRPr="009D7FF6">
        <w:rPr>
          <w:b/>
          <w:sz w:val="22"/>
          <w:szCs w:val="22"/>
        </w:rPr>
        <w:t>Σ</w:t>
      </w:r>
      <w:r w:rsidR="003B134B">
        <w:rPr>
          <w:b/>
          <w:sz w:val="22"/>
          <w:szCs w:val="22"/>
        </w:rPr>
        <w:t>την Τρίπολη σ</w:t>
      </w:r>
      <w:r w:rsidRPr="009D7FF6">
        <w:rPr>
          <w:b/>
          <w:sz w:val="22"/>
          <w:szCs w:val="22"/>
        </w:rPr>
        <w:t xml:space="preserve">ήμερα </w:t>
      </w:r>
      <w:r w:rsidR="008074D5" w:rsidRPr="009D7FF6">
        <w:rPr>
          <w:b/>
          <w:sz w:val="22"/>
          <w:szCs w:val="22"/>
        </w:rPr>
        <w:t xml:space="preserve"> </w:t>
      </w:r>
      <w:r w:rsidR="0043345D" w:rsidRPr="007737F2">
        <w:rPr>
          <w:b/>
          <w:sz w:val="22"/>
          <w:szCs w:val="22"/>
        </w:rPr>
        <w:t>{</w:t>
      </w:r>
      <w:r w:rsidR="0043345D">
        <w:rPr>
          <w:b/>
          <w:sz w:val="22"/>
          <w:szCs w:val="22"/>
          <w:lang w:val="en-US"/>
        </w:rPr>
        <w:t>CONTRACT</w:t>
      </w:r>
      <w:r w:rsidR="0043345D" w:rsidRPr="007737F2">
        <w:rPr>
          <w:b/>
          <w:sz w:val="22"/>
          <w:szCs w:val="22"/>
        </w:rPr>
        <w:t>_</w:t>
      </w:r>
      <w:r w:rsidR="0043345D">
        <w:rPr>
          <w:b/>
          <w:sz w:val="22"/>
          <w:szCs w:val="22"/>
          <w:lang w:val="en-US"/>
        </w:rPr>
        <w:t>DATE</w:t>
      </w:r>
      <w:r w:rsidR="0043345D" w:rsidRPr="007737F2">
        <w:rPr>
          <w:b/>
          <w:sz w:val="22"/>
          <w:szCs w:val="22"/>
        </w:rPr>
        <w:t>}</w:t>
      </w:r>
      <w:r w:rsidR="009D7FF6">
        <w:rPr>
          <w:b/>
          <w:sz w:val="22"/>
          <w:szCs w:val="22"/>
        </w:rPr>
        <w:t xml:space="preserve"> </w:t>
      </w:r>
      <w:r w:rsidR="00BB2EC7" w:rsidRPr="009D7FF6">
        <w:rPr>
          <w:b/>
          <w:sz w:val="22"/>
          <w:szCs w:val="22"/>
        </w:rPr>
        <w:t>σ</w:t>
      </w:r>
      <w:r w:rsidR="00E04D9A" w:rsidRPr="009D7FF6">
        <w:rPr>
          <w:b/>
          <w:sz w:val="22"/>
          <w:szCs w:val="22"/>
        </w:rPr>
        <w:t xml:space="preserve">υνάπτεται </w:t>
      </w:r>
      <w:r w:rsidR="00C02EC4" w:rsidRPr="009D7FF6">
        <w:rPr>
          <w:sz w:val="22"/>
          <w:szCs w:val="22"/>
        </w:rPr>
        <w:t>μ</w:t>
      </w:r>
      <w:r w:rsidR="007C7DDE" w:rsidRPr="009D7FF6">
        <w:rPr>
          <w:sz w:val="22"/>
          <w:szCs w:val="22"/>
        </w:rPr>
        <w:t>εταξύ</w:t>
      </w:r>
      <w:r w:rsidR="00E04D9A" w:rsidRPr="009D7FF6">
        <w:rPr>
          <w:sz w:val="22"/>
          <w:szCs w:val="22"/>
        </w:rPr>
        <w:t>:</w:t>
      </w:r>
      <w:r w:rsidR="00E04D9A" w:rsidRPr="00D8025B">
        <w:rPr>
          <w:sz w:val="20"/>
        </w:rPr>
        <w:t xml:space="preserve"> </w:t>
      </w:r>
    </w:p>
    <w:p w:rsidR="006A574A" w:rsidRPr="00256A50" w:rsidRDefault="00585E24" w:rsidP="005E20E6">
      <w:pPr>
        <w:widowControl w:val="0"/>
        <w:tabs>
          <w:tab w:val="left" w:pos="700"/>
          <w:tab w:val="left" w:pos="3440"/>
          <w:tab w:val="left" w:pos="4800"/>
        </w:tabs>
        <w:spacing w:line="276" w:lineRule="auto"/>
        <w:ind w:right="157"/>
        <w:jc w:val="both"/>
        <w:rPr>
          <w:rFonts w:ascii="Calibri" w:hAnsi="Calibri" w:cs="Calibri"/>
          <w:sz w:val="22"/>
          <w:szCs w:val="22"/>
        </w:rPr>
      </w:pPr>
      <w:r w:rsidRPr="00256A50">
        <w:rPr>
          <w:rFonts w:ascii="Calibri" w:hAnsi="Calibri" w:cs="Calibri"/>
          <w:sz w:val="22"/>
          <w:szCs w:val="22"/>
        </w:rPr>
        <w:t xml:space="preserve">α)του </w:t>
      </w:r>
      <w:r w:rsidR="00E605AE" w:rsidRPr="00256A50">
        <w:rPr>
          <w:rFonts w:ascii="Calibri" w:hAnsi="Calibri" w:cs="Calibri"/>
          <w:sz w:val="22"/>
          <w:szCs w:val="22"/>
        </w:rPr>
        <w:t xml:space="preserve">Πανεπιστημίου Πελοποννήσου - </w:t>
      </w:r>
      <w:r w:rsidRPr="00256A50">
        <w:rPr>
          <w:rFonts w:ascii="Calibri" w:hAnsi="Calibri" w:cs="Calibri"/>
          <w:b/>
          <w:sz w:val="22"/>
          <w:szCs w:val="22"/>
        </w:rPr>
        <w:t xml:space="preserve">Ειδικού Λογαριασμού </w:t>
      </w:r>
      <w:r w:rsidR="00DE7D25" w:rsidRPr="00256A50">
        <w:rPr>
          <w:rFonts w:ascii="Calibri" w:hAnsi="Calibri" w:cs="Calibri"/>
          <w:b/>
          <w:sz w:val="22"/>
          <w:szCs w:val="22"/>
        </w:rPr>
        <w:t>Κονδυλίων Έρευνας</w:t>
      </w:r>
      <w:r w:rsidR="00DE7D25" w:rsidRPr="00256A50">
        <w:rPr>
          <w:rFonts w:ascii="Calibri" w:hAnsi="Calibri" w:cs="Calibri"/>
          <w:sz w:val="22"/>
          <w:szCs w:val="22"/>
        </w:rPr>
        <w:t xml:space="preserve"> που εκπροσωπείται νόμιμα </w:t>
      </w:r>
      <w:r w:rsidR="005E20E6">
        <w:rPr>
          <w:rFonts w:ascii="Calibri" w:hAnsi="Calibri" w:cs="Calibri"/>
          <w:color w:val="000000"/>
          <w:sz w:val="22"/>
          <w:szCs w:val="22"/>
          <w:shd w:val="clear" w:color="auto" w:fill="FFFFFF"/>
        </w:rPr>
        <w:t xml:space="preserve"> από τον Πρύτανη του Πανεπιστημίου Πελοποννήσου, Καθηγητή Αθανάσιο Κατσή που ενεργεί εδώ ως Πρόεδρος της Ε.Ε., σύμφωνα με το άρθρο 15 του ν. 4957/2022,</w:t>
      </w:r>
      <w:r w:rsidR="005E20E6" w:rsidRPr="005E20E6">
        <w:rPr>
          <w:rFonts w:ascii="Calibri" w:hAnsi="Calibri" w:cs="Calibri"/>
          <w:color w:val="000000"/>
          <w:sz w:val="22"/>
          <w:szCs w:val="22"/>
          <w:shd w:val="clear" w:color="auto" w:fill="FFFFFF"/>
        </w:rPr>
        <w:t xml:space="preserve"> </w:t>
      </w:r>
      <w:r w:rsidRPr="00256A50">
        <w:rPr>
          <w:rFonts w:ascii="Calibri" w:hAnsi="Calibri" w:cs="Calibri"/>
          <w:sz w:val="22"/>
          <w:szCs w:val="22"/>
        </w:rPr>
        <w:t>β</w:t>
      </w:r>
      <w:r w:rsidR="007C7DDE" w:rsidRPr="00256A50">
        <w:rPr>
          <w:rFonts w:ascii="Calibri" w:hAnsi="Calibri" w:cs="Calibri"/>
          <w:sz w:val="22"/>
          <w:szCs w:val="22"/>
        </w:rPr>
        <w:t>)του Φορέα Πρακτικής Άσκησης (Επιχείρηση ή Δημόσια Υπηρεσία):</w:t>
      </w:r>
      <w:r w:rsidR="007737F2" w:rsidRPr="007737F2">
        <w:rPr>
          <w:rFonts w:ascii="Calibri" w:hAnsi="Calibri" w:cs="Calibri"/>
          <w:sz w:val="22"/>
          <w:szCs w:val="22"/>
        </w:rPr>
        <w:t xml:space="preserve"> {</w:t>
      </w:r>
      <w:r w:rsidR="007737F2">
        <w:rPr>
          <w:rFonts w:ascii="Calibri" w:hAnsi="Calibri" w:cs="Calibri"/>
          <w:sz w:val="22"/>
          <w:szCs w:val="22"/>
          <w:lang w:val="en-US"/>
        </w:rPr>
        <w:t>COMPANY</w:t>
      </w:r>
      <w:r w:rsidR="007737F2" w:rsidRPr="007737F2">
        <w:rPr>
          <w:rFonts w:ascii="Calibri" w:hAnsi="Calibri" w:cs="Calibri"/>
          <w:sz w:val="22"/>
          <w:szCs w:val="22"/>
        </w:rPr>
        <w:t>_</w:t>
      </w:r>
      <w:r w:rsidR="007737F2">
        <w:rPr>
          <w:rFonts w:ascii="Calibri" w:hAnsi="Calibri" w:cs="Calibri"/>
          <w:sz w:val="22"/>
          <w:szCs w:val="22"/>
          <w:lang w:val="en-US"/>
        </w:rPr>
        <w:t>NAME</w:t>
      </w:r>
      <w:r w:rsidR="007737F2" w:rsidRPr="007737F2">
        <w:rPr>
          <w:rFonts w:ascii="Calibri" w:hAnsi="Calibri" w:cs="Calibri"/>
          <w:sz w:val="22"/>
          <w:szCs w:val="22"/>
        </w:rPr>
        <w:t>}</w:t>
      </w:r>
      <w:r w:rsidR="00324FEB" w:rsidRPr="00256A50">
        <w:rPr>
          <w:rFonts w:ascii="Calibri" w:hAnsi="Calibri" w:cs="Calibri"/>
          <w:sz w:val="22"/>
          <w:szCs w:val="22"/>
        </w:rPr>
        <w:t xml:space="preserve">, που </w:t>
      </w:r>
      <w:r w:rsidR="007C7DDE" w:rsidRPr="00256A50">
        <w:rPr>
          <w:rFonts w:ascii="Calibri" w:hAnsi="Calibri" w:cs="Calibri"/>
          <w:sz w:val="22"/>
          <w:szCs w:val="22"/>
        </w:rPr>
        <w:t xml:space="preserve">εκπροσωπείται </w:t>
      </w:r>
      <w:r w:rsidR="00923E58" w:rsidRPr="00256A50">
        <w:rPr>
          <w:rFonts w:ascii="Calibri" w:hAnsi="Calibri" w:cs="Calibri"/>
          <w:sz w:val="22"/>
          <w:szCs w:val="22"/>
        </w:rPr>
        <w:t xml:space="preserve">νόμιμα </w:t>
      </w:r>
      <w:r w:rsidR="007C7DDE" w:rsidRPr="00256A50">
        <w:rPr>
          <w:rFonts w:ascii="Calibri" w:hAnsi="Calibri" w:cs="Calibri"/>
          <w:sz w:val="22"/>
          <w:szCs w:val="22"/>
        </w:rPr>
        <w:t xml:space="preserve">από </w:t>
      </w:r>
      <w:r w:rsidR="00B311B3" w:rsidRPr="00256A50">
        <w:rPr>
          <w:rFonts w:ascii="Calibri" w:hAnsi="Calibri" w:cs="Calibri"/>
          <w:sz w:val="22"/>
          <w:szCs w:val="22"/>
        </w:rPr>
        <w:t>τ</w:t>
      </w:r>
      <w:r w:rsidR="00DF598F" w:rsidRPr="00256A50">
        <w:rPr>
          <w:rFonts w:ascii="Calibri" w:hAnsi="Calibri" w:cs="Calibri"/>
          <w:sz w:val="22"/>
          <w:szCs w:val="22"/>
        </w:rPr>
        <w:t>ον</w:t>
      </w:r>
      <w:r w:rsidR="007737F2">
        <w:rPr>
          <w:rFonts w:ascii="Calibri" w:hAnsi="Calibri" w:cs="Calibri"/>
          <w:sz w:val="22"/>
          <w:szCs w:val="22"/>
        </w:rPr>
        <w:t>/την</w:t>
      </w:r>
      <w:r w:rsidR="00D27F25" w:rsidRPr="00256A50">
        <w:rPr>
          <w:rFonts w:ascii="Calibri" w:hAnsi="Calibri" w:cs="Calibri"/>
          <w:sz w:val="22"/>
          <w:szCs w:val="22"/>
        </w:rPr>
        <w:t xml:space="preserve"> κ</w:t>
      </w:r>
      <w:r w:rsidR="007737F2">
        <w:rPr>
          <w:rFonts w:ascii="Calibri" w:hAnsi="Calibri" w:cs="Calibri"/>
          <w:sz w:val="22"/>
          <w:szCs w:val="22"/>
        </w:rPr>
        <w:t xml:space="preserve"> </w:t>
      </w:r>
      <w:r w:rsidR="007737F2" w:rsidRPr="00145AE5">
        <w:rPr>
          <w:rFonts w:ascii="Arial" w:hAnsi="Arial" w:cs="Arial"/>
          <w:color w:val="333333"/>
        </w:rPr>
        <w:t>{</w:t>
      </w:r>
      <w:r w:rsidR="007737F2" w:rsidRPr="007737F2">
        <w:rPr>
          <w:rFonts w:ascii="Arial" w:hAnsi="Arial" w:cs="Arial"/>
          <w:color w:val="333333"/>
        </w:rPr>
        <w:t>COMPANY_LIAISON</w:t>
      </w:r>
      <w:r w:rsidR="007737F2" w:rsidRPr="00145AE5">
        <w:rPr>
          <w:rFonts w:ascii="Arial" w:hAnsi="Arial" w:cs="Arial"/>
          <w:color w:val="333333"/>
        </w:rPr>
        <w:t>}</w:t>
      </w:r>
      <w:r w:rsidR="00E003CF" w:rsidRPr="00256A50">
        <w:rPr>
          <w:rFonts w:ascii="Calibri" w:hAnsi="Calibri" w:cs="Calibri"/>
          <w:sz w:val="22"/>
          <w:szCs w:val="22"/>
        </w:rPr>
        <w:t>,</w:t>
      </w:r>
      <w:r w:rsidR="00470A5D" w:rsidRPr="00256A50">
        <w:rPr>
          <w:rFonts w:ascii="Calibri" w:hAnsi="Calibri" w:cs="Calibri"/>
          <w:sz w:val="22"/>
          <w:szCs w:val="22"/>
        </w:rPr>
        <w:t xml:space="preserve"> </w:t>
      </w:r>
      <w:r w:rsidRPr="00256A50">
        <w:rPr>
          <w:rFonts w:ascii="Calibri" w:hAnsi="Calibri" w:cs="Calibri"/>
          <w:sz w:val="22"/>
          <w:szCs w:val="22"/>
        </w:rPr>
        <w:t>γ</w:t>
      </w:r>
      <w:r w:rsidR="00470A5D" w:rsidRPr="00256A50">
        <w:rPr>
          <w:rFonts w:ascii="Calibri" w:hAnsi="Calibri" w:cs="Calibri"/>
          <w:sz w:val="22"/>
          <w:szCs w:val="22"/>
        </w:rPr>
        <w:t>)</w:t>
      </w:r>
      <w:r w:rsidR="006B4C62">
        <w:rPr>
          <w:rFonts w:ascii="Calibri" w:hAnsi="Calibri" w:cs="Calibri"/>
          <w:sz w:val="22"/>
          <w:szCs w:val="22"/>
        </w:rPr>
        <w:t xml:space="preserve"> </w:t>
      </w:r>
      <w:r w:rsidR="002A4F67" w:rsidRPr="00256A50">
        <w:rPr>
          <w:rFonts w:ascii="Calibri" w:hAnsi="Calibri" w:cs="Calibri"/>
          <w:sz w:val="22"/>
          <w:szCs w:val="22"/>
        </w:rPr>
        <w:t>τ</w:t>
      </w:r>
      <w:r w:rsidR="00324FEB" w:rsidRPr="00256A50">
        <w:rPr>
          <w:rFonts w:ascii="Calibri" w:hAnsi="Calibri" w:cs="Calibri"/>
          <w:sz w:val="22"/>
          <w:szCs w:val="22"/>
        </w:rPr>
        <w:t>ου</w:t>
      </w:r>
      <w:r w:rsidR="002A4F67" w:rsidRPr="00256A50">
        <w:rPr>
          <w:rFonts w:ascii="Calibri" w:hAnsi="Calibri" w:cs="Calibri"/>
          <w:sz w:val="22"/>
          <w:szCs w:val="22"/>
        </w:rPr>
        <w:t xml:space="preserve"> Επιστημονικ</w:t>
      </w:r>
      <w:r w:rsidR="009E17BA" w:rsidRPr="00256A50">
        <w:rPr>
          <w:rFonts w:ascii="Calibri" w:hAnsi="Calibri" w:cs="Calibri"/>
          <w:sz w:val="22"/>
          <w:szCs w:val="22"/>
        </w:rPr>
        <w:t>ά</w:t>
      </w:r>
      <w:r w:rsidR="002B192C" w:rsidRPr="00256A50">
        <w:rPr>
          <w:rFonts w:ascii="Calibri" w:hAnsi="Calibri" w:cs="Calibri"/>
          <w:sz w:val="22"/>
          <w:szCs w:val="22"/>
        </w:rPr>
        <w:t xml:space="preserve"> Υπευ</w:t>
      </w:r>
      <w:r w:rsidR="002A4F67" w:rsidRPr="00256A50">
        <w:rPr>
          <w:rFonts w:ascii="Calibri" w:hAnsi="Calibri" w:cs="Calibri"/>
          <w:sz w:val="22"/>
          <w:szCs w:val="22"/>
        </w:rPr>
        <w:t>θ</w:t>
      </w:r>
      <w:r w:rsidR="002B192C" w:rsidRPr="00256A50">
        <w:rPr>
          <w:rFonts w:ascii="Calibri" w:hAnsi="Calibri" w:cs="Calibri"/>
          <w:sz w:val="22"/>
          <w:szCs w:val="22"/>
        </w:rPr>
        <w:t>ύ</w:t>
      </w:r>
      <w:r w:rsidR="002A4F67" w:rsidRPr="00256A50">
        <w:rPr>
          <w:rFonts w:ascii="Calibri" w:hAnsi="Calibri" w:cs="Calibri"/>
          <w:sz w:val="22"/>
          <w:szCs w:val="22"/>
        </w:rPr>
        <w:t>νου Πρακτικής Άσκησης του Τμήματος κ</w:t>
      </w:r>
      <w:r w:rsidR="007737F2">
        <w:rPr>
          <w:rFonts w:ascii="Calibri" w:hAnsi="Calibri" w:cs="Calibri"/>
          <w:sz w:val="22"/>
          <w:szCs w:val="22"/>
        </w:rPr>
        <w:t xml:space="preserve"> </w:t>
      </w:r>
      <w:r w:rsidR="007378E4">
        <w:rPr>
          <w:rFonts w:ascii="Calibri" w:hAnsi="Calibri" w:cs="Calibri"/>
          <w:sz w:val="22"/>
          <w:szCs w:val="22"/>
        </w:rPr>
        <w:t>{</w:t>
      </w:r>
      <w:r w:rsidR="007378E4">
        <w:rPr>
          <w:rFonts w:ascii="Calibri" w:hAnsi="Calibri" w:cs="Calibri"/>
          <w:sz w:val="22"/>
          <w:szCs w:val="22"/>
          <w:lang w:val="en-US"/>
        </w:rPr>
        <w:t>TY</w:t>
      </w:r>
      <w:r w:rsidR="007378E4" w:rsidRPr="00165B7C">
        <w:rPr>
          <w:rFonts w:ascii="Calibri" w:hAnsi="Calibri" w:cs="Calibri"/>
          <w:sz w:val="22"/>
          <w:szCs w:val="22"/>
        </w:rPr>
        <w:t>_</w:t>
      </w:r>
      <w:r w:rsidR="007378E4">
        <w:rPr>
          <w:rFonts w:ascii="Calibri" w:hAnsi="Calibri" w:cs="Calibri"/>
          <w:sz w:val="22"/>
          <w:szCs w:val="22"/>
          <w:lang w:val="en-US"/>
        </w:rPr>
        <w:t>NAME</w:t>
      </w:r>
      <w:r w:rsidR="007378E4">
        <w:rPr>
          <w:rFonts w:ascii="Calibri" w:hAnsi="Calibri" w:cs="Calibri"/>
          <w:sz w:val="22"/>
          <w:szCs w:val="22"/>
        </w:rPr>
        <w:t>}</w:t>
      </w:r>
      <w:r w:rsidR="007737F2">
        <w:rPr>
          <w:rFonts w:ascii="Calibri" w:hAnsi="Calibri" w:cs="Calibri"/>
          <w:sz w:val="22"/>
          <w:szCs w:val="22"/>
        </w:rPr>
        <w:t xml:space="preserve"> </w:t>
      </w:r>
      <w:r w:rsidR="006B4C62">
        <w:rPr>
          <w:rFonts w:ascii="Calibri" w:hAnsi="Calibri" w:cs="Calibri"/>
          <w:sz w:val="22"/>
          <w:szCs w:val="22"/>
        </w:rPr>
        <w:t>και</w:t>
      </w:r>
      <w:r w:rsidR="00DA1707" w:rsidRPr="00256A50">
        <w:rPr>
          <w:rFonts w:ascii="Calibri" w:hAnsi="Calibri" w:cs="Calibri"/>
          <w:sz w:val="22"/>
          <w:szCs w:val="22"/>
        </w:rPr>
        <w:t xml:space="preserve"> </w:t>
      </w:r>
      <w:r w:rsidR="008E28BE" w:rsidRPr="00256A50">
        <w:rPr>
          <w:rFonts w:ascii="Calibri" w:hAnsi="Calibri" w:cs="Calibri"/>
          <w:sz w:val="22"/>
          <w:szCs w:val="22"/>
        </w:rPr>
        <w:t xml:space="preserve">δ) </w:t>
      </w:r>
      <w:r w:rsidR="002A4F67" w:rsidRPr="00256A50">
        <w:rPr>
          <w:rFonts w:ascii="Calibri" w:hAnsi="Calibri" w:cs="Calibri"/>
          <w:sz w:val="22"/>
          <w:szCs w:val="22"/>
        </w:rPr>
        <w:t>του  Προέδρου του Τμήματος</w:t>
      </w:r>
      <w:r w:rsidR="00312F67" w:rsidRPr="00256A50">
        <w:rPr>
          <w:rFonts w:ascii="Calibri" w:hAnsi="Calibri" w:cs="Calibri"/>
          <w:sz w:val="22"/>
          <w:szCs w:val="22"/>
        </w:rPr>
        <w:t xml:space="preserve"> </w:t>
      </w:r>
      <w:r w:rsidR="00C12E92" w:rsidRPr="00256A50">
        <w:rPr>
          <w:rFonts w:ascii="Calibri" w:hAnsi="Calibri" w:cs="Calibri"/>
          <w:sz w:val="22"/>
          <w:szCs w:val="22"/>
        </w:rPr>
        <w:t xml:space="preserve"> </w:t>
      </w:r>
      <w:r w:rsidR="00B65881" w:rsidRPr="00256A50">
        <w:rPr>
          <w:rFonts w:ascii="Calibri" w:hAnsi="Calibri" w:cs="Calibri"/>
          <w:sz w:val="22"/>
          <w:szCs w:val="22"/>
        </w:rPr>
        <w:t>και σύμφωνα με την απ</w:t>
      </w:r>
      <w:r w:rsidR="009E21F6" w:rsidRPr="00256A50">
        <w:rPr>
          <w:rFonts w:ascii="Calibri" w:hAnsi="Calibri" w:cs="Calibri"/>
          <w:sz w:val="22"/>
          <w:szCs w:val="22"/>
        </w:rPr>
        <w:t xml:space="preserve">όφαση </w:t>
      </w:r>
      <w:r w:rsidR="004B53B6">
        <w:rPr>
          <w:rFonts w:ascii="Arial" w:hAnsi="Arial" w:cs="Arial"/>
          <w:color w:val="333333"/>
        </w:rPr>
        <w:t>{</w:t>
      </w:r>
      <w:r w:rsidR="004B53B6">
        <w:rPr>
          <w:rFonts w:ascii="Arial" w:hAnsi="Arial" w:cs="Arial"/>
          <w:color w:val="333333"/>
          <w:lang w:val="en-US"/>
        </w:rPr>
        <w:t>APOFASI</w:t>
      </w:r>
      <w:r w:rsidR="004B53B6">
        <w:rPr>
          <w:rFonts w:ascii="Arial" w:hAnsi="Arial" w:cs="Arial"/>
          <w:color w:val="333333"/>
        </w:rPr>
        <w:t xml:space="preserve">}, της </w:t>
      </w:r>
      <w:r w:rsidR="004B53B6" w:rsidRPr="008855C9">
        <w:rPr>
          <w:rFonts w:ascii="Arial" w:hAnsi="Arial" w:cs="Arial"/>
          <w:color w:val="333333"/>
        </w:rPr>
        <w:t>{</w:t>
      </w:r>
      <w:r w:rsidR="004B53B6">
        <w:rPr>
          <w:rFonts w:ascii="Arial" w:hAnsi="Arial" w:cs="Arial"/>
          <w:color w:val="333333"/>
          <w:lang w:val="en-US"/>
        </w:rPr>
        <w:t>ARITHMOS</w:t>
      </w:r>
      <w:r w:rsidR="004B53B6" w:rsidRPr="008855C9">
        <w:rPr>
          <w:rFonts w:ascii="Arial" w:hAnsi="Arial" w:cs="Arial"/>
          <w:color w:val="333333"/>
        </w:rPr>
        <w:t>_</w:t>
      </w:r>
      <w:r w:rsidR="004B53B6">
        <w:rPr>
          <w:rFonts w:ascii="Arial" w:hAnsi="Arial" w:cs="Arial"/>
          <w:color w:val="333333"/>
          <w:lang w:val="en-US"/>
        </w:rPr>
        <w:t>SUNEDRIASHS</w:t>
      </w:r>
      <w:r w:rsidR="004B53B6" w:rsidRPr="008855C9">
        <w:rPr>
          <w:rFonts w:ascii="Arial" w:hAnsi="Arial" w:cs="Arial"/>
          <w:color w:val="333333"/>
        </w:rPr>
        <w:t>}</w:t>
      </w:r>
      <w:r w:rsidR="004B53B6" w:rsidRPr="000C5920">
        <w:rPr>
          <w:rFonts w:ascii="Arial" w:hAnsi="Arial" w:cs="Arial"/>
          <w:color w:val="333333"/>
        </w:rPr>
        <w:t>ης Συνεδρ</w:t>
      </w:r>
      <w:r w:rsidR="004B53B6">
        <w:rPr>
          <w:rFonts w:ascii="Arial" w:hAnsi="Arial" w:cs="Arial"/>
          <w:color w:val="333333"/>
        </w:rPr>
        <w:t>ίασης</w:t>
      </w:r>
      <w:r w:rsidR="004B53B6" w:rsidRPr="004B53B6">
        <w:rPr>
          <w:rFonts w:ascii="Arial" w:hAnsi="Arial" w:cs="Arial"/>
          <w:color w:val="333333"/>
        </w:rPr>
        <w:t xml:space="preserve"> </w:t>
      </w:r>
      <w:r w:rsidR="004B53B6" w:rsidRPr="00686CE4">
        <w:rPr>
          <w:rFonts w:ascii="Arial" w:hAnsi="Arial" w:cs="Arial"/>
          <w:color w:val="333333"/>
        </w:rPr>
        <w:t xml:space="preserve">{APOFASI_ADA_NUMBER} </w:t>
      </w:r>
      <w:r w:rsidR="0073248A" w:rsidRPr="00256A50">
        <w:rPr>
          <w:rFonts w:ascii="Calibri" w:hAnsi="Calibri" w:cs="Calibri"/>
          <w:sz w:val="22"/>
          <w:szCs w:val="22"/>
        </w:rPr>
        <w:t>της Επιτροπής Ερευνών και Διαχείρισης του Ειδικού Λογαριασμού του Πανεπιστημίου Πελοποννήσου</w:t>
      </w:r>
      <w:r w:rsidR="0073248A" w:rsidRPr="00256A50">
        <w:rPr>
          <w:rFonts w:ascii="Calibri" w:hAnsi="Calibri" w:cs="Calibri"/>
          <w:b/>
          <w:sz w:val="22"/>
          <w:szCs w:val="22"/>
        </w:rPr>
        <w:t xml:space="preserve"> </w:t>
      </w:r>
      <w:r w:rsidR="0073248A" w:rsidRPr="00256A50">
        <w:rPr>
          <w:rFonts w:ascii="Calibri" w:hAnsi="Calibri" w:cs="Calibri"/>
          <w:sz w:val="22"/>
          <w:szCs w:val="22"/>
        </w:rPr>
        <w:t>και  την ισχύουσα νομοθεσία,</w:t>
      </w:r>
    </w:p>
    <w:p w:rsidR="00F3498A" w:rsidRPr="00256A50" w:rsidRDefault="007C7DDE" w:rsidP="00BE4004">
      <w:pPr>
        <w:spacing w:line="276" w:lineRule="auto"/>
        <w:jc w:val="center"/>
        <w:rPr>
          <w:rFonts w:ascii="Calibri" w:hAnsi="Calibri" w:cs="Calibri"/>
          <w:b/>
          <w:sz w:val="22"/>
          <w:szCs w:val="22"/>
        </w:rPr>
      </w:pPr>
      <w:r w:rsidRPr="00256A50">
        <w:rPr>
          <w:rFonts w:ascii="Calibri" w:hAnsi="Calibri" w:cs="Calibri"/>
          <w:b/>
          <w:sz w:val="22"/>
          <w:szCs w:val="22"/>
        </w:rPr>
        <w:t>Ειδική Σύμβαση Εργασίας,</w:t>
      </w:r>
    </w:p>
    <w:p w:rsidR="00606934" w:rsidRPr="00256A50" w:rsidRDefault="007C7DDE" w:rsidP="00BA581D">
      <w:pPr>
        <w:jc w:val="both"/>
        <w:rPr>
          <w:rFonts w:ascii="Calibri" w:hAnsi="Calibri" w:cs="Calibri"/>
          <w:sz w:val="22"/>
          <w:szCs w:val="22"/>
        </w:rPr>
      </w:pPr>
      <w:r w:rsidRPr="00256A50">
        <w:rPr>
          <w:rFonts w:ascii="Calibri" w:hAnsi="Calibri" w:cs="Calibri"/>
          <w:sz w:val="22"/>
          <w:szCs w:val="22"/>
        </w:rPr>
        <w:t xml:space="preserve"> για την Πρακτική </w:t>
      </w:r>
      <w:r w:rsidR="002D4D25" w:rsidRPr="00256A50">
        <w:rPr>
          <w:rFonts w:ascii="Calibri" w:hAnsi="Calibri" w:cs="Calibri"/>
          <w:sz w:val="22"/>
          <w:szCs w:val="22"/>
        </w:rPr>
        <w:t>Άσκηση του φοιτητή</w:t>
      </w:r>
      <w:r w:rsidR="00165B7C" w:rsidRPr="00165B7C">
        <w:rPr>
          <w:rFonts w:ascii="Calibri" w:hAnsi="Calibri" w:cs="Calibri"/>
          <w:sz w:val="22"/>
          <w:szCs w:val="22"/>
        </w:rPr>
        <w:t xml:space="preserve"> {</w:t>
      </w:r>
      <w:r w:rsidR="00165B7C">
        <w:rPr>
          <w:rFonts w:ascii="Calibri" w:hAnsi="Calibri" w:cs="Calibri"/>
          <w:sz w:val="22"/>
          <w:szCs w:val="22"/>
          <w:lang w:val="en-US"/>
        </w:rPr>
        <w:t>STUDENT</w:t>
      </w:r>
      <w:r w:rsidR="00165B7C" w:rsidRPr="00165B7C">
        <w:rPr>
          <w:rFonts w:ascii="Calibri" w:hAnsi="Calibri" w:cs="Calibri"/>
          <w:sz w:val="22"/>
          <w:szCs w:val="22"/>
        </w:rPr>
        <w:t>_</w:t>
      </w:r>
      <w:r w:rsidR="00165B7C">
        <w:rPr>
          <w:rFonts w:ascii="Calibri" w:hAnsi="Calibri" w:cs="Calibri"/>
          <w:sz w:val="22"/>
          <w:szCs w:val="22"/>
          <w:lang w:val="en-US"/>
        </w:rPr>
        <w:t>NAME</w:t>
      </w:r>
      <w:r w:rsidR="00165B7C" w:rsidRPr="00165B7C">
        <w:rPr>
          <w:rFonts w:ascii="Calibri" w:hAnsi="Calibri" w:cs="Calibri"/>
          <w:sz w:val="22"/>
          <w:szCs w:val="22"/>
        </w:rPr>
        <w:t>}</w:t>
      </w:r>
      <w:r w:rsidRPr="00256A50">
        <w:rPr>
          <w:rFonts w:ascii="Calibri" w:hAnsi="Calibri" w:cs="Calibri"/>
          <w:sz w:val="22"/>
          <w:szCs w:val="22"/>
        </w:rPr>
        <w:t xml:space="preserve"> </w:t>
      </w:r>
      <w:r w:rsidR="00165B7C" w:rsidRPr="00165B7C">
        <w:rPr>
          <w:rFonts w:ascii="Calibri" w:hAnsi="Calibri" w:cs="Calibri"/>
          <w:sz w:val="22"/>
          <w:szCs w:val="22"/>
        </w:rPr>
        <w:t xml:space="preserve"> </w:t>
      </w:r>
      <w:r w:rsidR="000D7A62" w:rsidRPr="00256A50">
        <w:rPr>
          <w:rFonts w:ascii="Calibri" w:hAnsi="Calibri" w:cs="Calibri"/>
          <w:sz w:val="22"/>
          <w:szCs w:val="22"/>
        </w:rPr>
        <w:t>με ΑΦΜ</w:t>
      </w:r>
      <w:r w:rsidR="00165B7C">
        <w:rPr>
          <w:rFonts w:ascii="Calibri" w:hAnsi="Calibri" w:cs="Calibri"/>
          <w:sz w:val="22"/>
          <w:szCs w:val="22"/>
        </w:rPr>
        <w:t xml:space="preserve"> {</w:t>
      </w:r>
      <w:r w:rsidR="00165B7C" w:rsidRPr="00165B7C">
        <w:rPr>
          <w:rFonts w:ascii="Calibri" w:hAnsi="Calibri" w:cs="Calibri"/>
          <w:sz w:val="22"/>
          <w:szCs w:val="22"/>
        </w:rPr>
        <w:t>AFM}</w:t>
      </w:r>
      <w:r w:rsidR="000D7A62" w:rsidRPr="00256A50">
        <w:rPr>
          <w:rFonts w:ascii="Calibri" w:hAnsi="Calibri" w:cs="Calibri"/>
          <w:sz w:val="22"/>
          <w:szCs w:val="22"/>
        </w:rPr>
        <w:t xml:space="preserve"> </w:t>
      </w:r>
      <w:r w:rsidR="004309DF" w:rsidRPr="00256A50">
        <w:rPr>
          <w:rFonts w:ascii="Calibri" w:hAnsi="Calibri" w:cs="Calibri"/>
          <w:color w:val="000000"/>
          <w:sz w:val="22"/>
          <w:szCs w:val="22"/>
        </w:rPr>
        <w:t xml:space="preserve"> </w:t>
      </w:r>
      <w:r w:rsidR="00080231" w:rsidRPr="00256A50">
        <w:rPr>
          <w:rFonts w:ascii="Calibri" w:hAnsi="Calibri" w:cs="Calibri"/>
          <w:sz w:val="22"/>
          <w:szCs w:val="22"/>
        </w:rPr>
        <w:t>γ</w:t>
      </w:r>
      <w:r w:rsidRPr="00256A50">
        <w:rPr>
          <w:rFonts w:ascii="Calibri" w:hAnsi="Calibri" w:cs="Calibri"/>
          <w:sz w:val="22"/>
          <w:szCs w:val="22"/>
        </w:rPr>
        <w:t xml:space="preserve">ια την περίοδο από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START</w:t>
      </w:r>
      <w:r w:rsidR="00553EFA" w:rsidRPr="00553EFA">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b/>
          <w:sz w:val="22"/>
          <w:szCs w:val="22"/>
        </w:rPr>
        <w:t xml:space="preserve"> μέχρι </w:t>
      </w:r>
      <w:r w:rsidR="00553EFA" w:rsidRPr="00553EFA">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553EFA">
        <w:rPr>
          <w:rFonts w:ascii="Calibri" w:hAnsi="Calibri" w:cs="Calibri"/>
          <w:b/>
          <w:sz w:val="22"/>
          <w:szCs w:val="22"/>
          <w:lang w:val="en-US"/>
        </w:rPr>
        <w:t>END</w:t>
      </w:r>
      <w:r w:rsidR="00553EFA" w:rsidRPr="004D30AB">
        <w:rPr>
          <w:rFonts w:ascii="Calibri" w:hAnsi="Calibri" w:cs="Calibri"/>
          <w:b/>
          <w:sz w:val="22"/>
          <w:szCs w:val="22"/>
        </w:rPr>
        <w:t>_</w:t>
      </w:r>
      <w:r w:rsidR="00553EFA">
        <w:rPr>
          <w:rFonts w:ascii="Calibri" w:hAnsi="Calibri" w:cs="Calibri"/>
          <w:b/>
          <w:sz w:val="22"/>
          <w:szCs w:val="22"/>
          <w:lang w:val="en-US"/>
        </w:rPr>
        <w:t>DATE</w:t>
      </w:r>
      <w:r w:rsidR="00553EFA" w:rsidRPr="00553EFA">
        <w:rPr>
          <w:rFonts w:ascii="Calibri" w:hAnsi="Calibri" w:cs="Calibri"/>
          <w:b/>
          <w:sz w:val="22"/>
          <w:szCs w:val="22"/>
        </w:rPr>
        <w:t>}</w:t>
      </w:r>
      <w:r w:rsidR="009E56F9" w:rsidRPr="00256A50">
        <w:rPr>
          <w:rFonts w:ascii="Calibri" w:hAnsi="Calibri" w:cs="Calibri"/>
          <w:sz w:val="22"/>
          <w:szCs w:val="22"/>
        </w:rPr>
        <w:t xml:space="preserve"> </w:t>
      </w:r>
      <w:r w:rsidR="000D7A62" w:rsidRPr="00256A50">
        <w:rPr>
          <w:rFonts w:ascii="Calibri" w:hAnsi="Calibri" w:cs="Calibri"/>
          <w:sz w:val="22"/>
          <w:szCs w:val="22"/>
        </w:rPr>
        <w:t xml:space="preserve"> </w:t>
      </w:r>
      <w:r w:rsidRPr="00256A50">
        <w:rPr>
          <w:rFonts w:ascii="Calibri" w:hAnsi="Calibri" w:cs="Calibri"/>
          <w:sz w:val="22"/>
          <w:szCs w:val="22"/>
        </w:rPr>
        <w:t>με τους παρακάτω όρους:</w:t>
      </w:r>
      <w:bookmarkStart w:id="0" w:name="_GoBack"/>
      <w:bookmarkEnd w:id="0"/>
    </w:p>
    <w:p w:rsidR="00BE2D1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w:t>
      </w:r>
      <w:r w:rsidR="009F6E11"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στο χώρο της εργασίας του υποχρεούται να ακολουθεί το ωράριο  λειτουργίας του Φορέα (Επιχείρηση/Υπηρεσία), τους κανονισμούς ασφαλείας και εργασίας καθώς και κάθε άλλη ρύθμιση ή κανονισμό που ισχύει για το προσωπικό του Φορέα. Για τη συμμόρφωση του ασκούμενου με τα παραπάνω, ισχύουν τα αναφερόμενα στην παράγραφο 4 εδάφιο α, της Ε5/1797/20-3-86 κοινής Υπουργικής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Η πρακτική άσκηση και συνεπώς και η Ειδική αυτή Σύμβαση, </w:t>
      </w:r>
      <w:r w:rsidR="00B46AE9" w:rsidRPr="00256A50">
        <w:rPr>
          <w:rFonts w:ascii="Calibri" w:hAnsi="Calibri" w:cs="Calibri"/>
          <w:sz w:val="22"/>
          <w:szCs w:val="22"/>
        </w:rPr>
        <w:t>είναι διάρκειας 6 μηνών. Αρχίζει την</w:t>
      </w:r>
      <w:r w:rsidR="00D47ED6" w:rsidRPr="00256A50">
        <w:rPr>
          <w:rFonts w:ascii="Calibri" w:hAnsi="Calibri" w:cs="Calibri"/>
          <w:sz w:val="22"/>
          <w:szCs w:val="22"/>
        </w:rPr>
        <w:t xml:space="preserve">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START</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9E56F9" w:rsidRPr="00256A50">
        <w:rPr>
          <w:rFonts w:ascii="Calibri" w:hAnsi="Calibri" w:cs="Calibri"/>
          <w:b/>
          <w:sz w:val="22"/>
          <w:szCs w:val="22"/>
        </w:rPr>
        <w:t xml:space="preserve"> </w:t>
      </w:r>
      <w:r w:rsidR="00B46AE9" w:rsidRPr="00256A50">
        <w:rPr>
          <w:rFonts w:ascii="Calibri" w:hAnsi="Calibri" w:cs="Calibri"/>
          <w:sz w:val="22"/>
          <w:szCs w:val="22"/>
        </w:rPr>
        <w:t xml:space="preserve"> και λήγει αυτοδικαίως στις </w:t>
      </w:r>
      <w:r w:rsidR="00C5263F" w:rsidRPr="00540090">
        <w:rPr>
          <w:rFonts w:ascii="Calibri" w:hAnsi="Calibri" w:cs="Calibri"/>
          <w:b/>
          <w:sz w:val="22"/>
          <w:szCs w:val="22"/>
        </w:rPr>
        <w:t>{</w:t>
      </w:r>
      <w:r w:rsidR="00A16082">
        <w:rPr>
          <w:rFonts w:ascii="Calibri" w:hAnsi="Calibri" w:cs="Calibri"/>
          <w:b/>
          <w:sz w:val="22"/>
          <w:szCs w:val="22"/>
          <w:lang w:val="en-US"/>
        </w:rPr>
        <w:t>PA</w:t>
      </w:r>
      <w:r w:rsidR="00A16082" w:rsidRPr="00A16082">
        <w:rPr>
          <w:rFonts w:ascii="Calibri" w:hAnsi="Calibri" w:cs="Calibri"/>
          <w:b/>
          <w:sz w:val="22"/>
          <w:szCs w:val="22"/>
        </w:rPr>
        <w:t>_</w:t>
      </w:r>
      <w:r w:rsidR="00C5263F">
        <w:rPr>
          <w:rFonts w:ascii="Calibri" w:hAnsi="Calibri" w:cs="Calibri"/>
          <w:b/>
          <w:sz w:val="22"/>
          <w:szCs w:val="22"/>
          <w:lang w:val="en-US"/>
        </w:rPr>
        <w:t>END</w:t>
      </w:r>
      <w:r w:rsidR="00C5263F" w:rsidRPr="00540090">
        <w:rPr>
          <w:rFonts w:ascii="Calibri" w:hAnsi="Calibri" w:cs="Calibri"/>
          <w:b/>
          <w:sz w:val="22"/>
          <w:szCs w:val="22"/>
        </w:rPr>
        <w:t>_</w:t>
      </w:r>
      <w:r w:rsidR="00C5263F">
        <w:rPr>
          <w:rFonts w:ascii="Calibri" w:hAnsi="Calibri" w:cs="Calibri"/>
          <w:b/>
          <w:sz w:val="22"/>
          <w:szCs w:val="22"/>
          <w:lang w:val="en-US"/>
        </w:rPr>
        <w:t>DATE</w:t>
      </w:r>
      <w:r w:rsidR="00C5263F" w:rsidRPr="00540090">
        <w:rPr>
          <w:rFonts w:ascii="Calibri" w:hAnsi="Calibri" w:cs="Calibri"/>
          <w:b/>
          <w:sz w:val="22"/>
          <w:szCs w:val="22"/>
        </w:rPr>
        <w:t>}</w:t>
      </w:r>
      <w:r w:rsidR="00D47ED6" w:rsidRPr="00256A50">
        <w:rPr>
          <w:rFonts w:ascii="Calibri" w:hAnsi="Calibri" w:cs="Calibri"/>
          <w:sz w:val="22"/>
          <w:szCs w:val="22"/>
        </w:rPr>
        <w:t>.</w:t>
      </w:r>
    </w:p>
    <w:p w:rsidR="00313676" w:rsidRPr="00256A50" w:rsidRDefault="00313676"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μη ολοκλήρωσης της εξάμηνης διάρκειας πρακτικής άσκησης, ο φοιτητής δεν δικαιούται αποζημίωσης μέσω του χρηματοδοτούμενου επιχειρησιακού προγράμματος πρακτικής άσκησης ΕΣΠΑ.   </w:t>
      </w:r>
    </w:p>
    <w:p w:rsidR="00A156B4" w:rsidRPr="00256A50" w:rsidRDefault="00A156B4"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Σε περίπτωση απουσιών των </w:t>
      </w:r>
      <w:r w:rsidR="008D27E8" w:rsidRPr="00256A50">
        <w:rPr>
          <w:rFonts w:ascii="Calibri" w:hAnsi="Calibri" w:cs="Calibri"/>
          <w:sz w:val="22"/>
          <w:szCs w:val="22"/>
        </w:rPr>
        <w:t>ασκούμενων</w:t>
      </w:r>
      <w:r w:rsidRPr="00256A50">
        <w:rPr>
          <w:rFonts w:ascii="Calibri" w:hAnsi="Calibri" w:cs="Calibri"/>
          <w:sz w:val="22"/>
          <w:szCs w:val="22"/>
        </w:rPr>
        <w:t xml:space="preserve"> πρακτικής άσκησης πέραν των</w:t>
      </w:r>
      <w:r w:rsidR="00F07A50" w:rsidRPr="00256A50">
        <w:rPr>
          <w:rFonts w:ascii="Calibri" w:hAnsi="Calibri" w:cs="Calibri"/>
          <w:sz w:val="22"/>
          <w:szCs w:val="22"/>
        </w:rPr>
        <w:t xml:space="preserve"> </w:t>
      </w:r>
      <w:r w:rsidR="000B4DB2" w:rsidRPr="00256A50">
        <w:rPr>
          <w:rFonts w:ascii="Calibri" w:hAnsi="Calibri" w:cs="Calibri"/>
          <w:sz w:val="22"/>
          <w:szCs w:val="22"/>
        </w:rPr>
        <w:t>δικαιολογούμενων</w:t>
      </w:r>
      <w:r w:rsidRPr="00256A50">
        <w:rPr>
          <w:rFonts w:ascii="Calibri" w:hAnsi="Calibri" w:cs="Calibri"/>
          <w:sz w:val="22"/>
          <w:szCs w:val="22"/>
        </w:rPr>
        <w:t xml:space="preserve">  πέντε (5) εργάσιμων ημερών συνολικά, η σύμβαση παρατείνεται για το αντίστοιχο διάστημα των επιπλέον απουσιών. </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στα πλαίσια της κοινωνικής του αποστολής αλλά και των δυνατοτήτων του υποχρεούται να συμβάλλει κατά τον καλύτερο δυνατό τρόπο, στην αρτιότερη εκπαίδευση του ασκούμενου και σύμφωνα με τα αναφερόμενα στην παράγραφο 4, εδάφιο γ, της Ε5/1797/86 κοινής απόφασης.</w:t>
      </w:r>
    </w:p>
    <w:p w:rsidR="007C7DDE"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Ο Φορέας οφείλει να απασχολεί τον ασκούμενο στ</w:t>
      </w:r>
      <w:r w:rsidR="009F6E11" w:rsidRPr="00256A50">
        <w:rPr>
          <w:rFonts w:ascii="Calibri" w:hAnsi="Calibri" w:cs="Calibri"/>
          <w:sz w:val="22"/>
          <w:szCs w:val="22"/>
        </w:rPr>
        <w:t>ο</w:t>
      </w:r>
      <w:r w:rsidRPr="00256A50">
        <w:rPr>
          <w:rFonts w:ascii="Calibri" w:hAnsi="Calibri" w:cs="Calibri"/>
          <w:sz w:val="22"/>
          <w:szCs w:val="22"/>
        </w:rPr>
        <w:t xml:space="preserve"> πλαίσι</w:t>
      </w:r>
      <w:r w:rsidR="009F6E11" w:rsidRPr="00256A50">
        <w:rPr>
          <w:rFonts w:ascii="Calibri" w:hAnsi="Calibri" w:cs="Calibri"/>
          <w:sz w:val="22"/>
          <w:szCs w:val="22"/>
        </w:rPr>
        <w:t xml:space="preserve">ο </w:t>
      </w:r>
      <w:r w:rsidRPr="00256A50">
        <w:rPr>
          <w:rFonts w:ascii="Calibri" w:hAnsi="Calibri" w:cs="Calibri"/>
          <w:sz w:val="22"/>
          <w:szCs w:val="22"/>
        </w:rPr>
        <w:t>του περιγράμματος πρακτικής άσκησης της ειδικότητ</w:t>
      </w:r>
      <w:r w:rsidR="002258A3" w:rsidRPr="00256A50">
        <w:rPr>
          <w:rFonts w:ascii="Calibri" w:hAnsi="Calibri" w:cs="Calibri"/>
          <w:sz w:val="22"/>
          <w:szCs w:val="22"/>
        </w:rPr>
        <w:t>ά</w:t>
      </w:r>
      <w:r w:rsidRPr="00256A50">
        <w:rPr>
          <w:rFonts w:ascii="Calibri" w:hAnsi="Calibri" w:cs="Calibri"/>
          <w:sz w:val="22"/>
          <w:szCs w:val="22"/>
        </w:rPr>
        <w:t xml:space="preserve">ς του και σε συνεργασία με </w:t>
      </w:r>
      <w:r w:rsidR="006105DA" w:rsidRPr="00256A50">
        <w:rPr>
          <w:rFonts w:ascii="Calibri" w:hAnsi="Calibri" w:cs="Calibri"/>
          <w:sz w:val="22"/>
          <w:szCs w:val="22"/>
        </w:rPr>
        <w:t xml:space="preserve">το Γραφείο Πρακτικής Άσκησης, </w:t>
      </w:r>
      <w:r w:rsidRPr="00256A50">
        <w:rPr>
          <w:rFonts w:ascii="Calibri" w:hAnsi="Calibri" w:cs="Calibri"/>
          <w:sz w:val="22"/>
          <w:szCs w:val="22"/>
        </w:rPr>
        <w:t xml:space="preserve">τον </w:t>
      </w:r>
      <w:r w:rsidR="000E5CEE" w:rsidRPr="00256A50">
        <w:rPr>
          <w:rFonts w:ascii="Calibri" w:hAnsi="Calibri" w:cs="Calibri"/>
          <w:sz w:val="22"/>
          <w:szCs w:val="22"/>
        </w:rPr>
        <w:t>Επόπτη Ε</w:t>
      </w:r>
      <w:r w:rsidRPr="00256A50">
        <w:rPr>
          <w:rFonts w:ascii="Calibri" w:hAnsi="Calibri" w:cs="Calibri"/>
          <w:sz w:val="22"/>
          <w:szCs w:val="22"/>
        </w:rPr>
        <w:t>κπαιδευτικό και την Επιτροπή Πρακτικής Άσκησης του Τμήματος</w:t>
      </w:r>
      <w:r w:rsidR="00105B5F" w:rsidRPr="00256A50">
        <w:rPr>
          <w:rFonts w:ascii="Calibri" w:hAnsi="Calibri" w:cs="Calibri"/>
          <w:sz w:val="22"/>
          <w:szCs w:val="22"/>
        </w:rPr>
        <w:t>.</w:t>
      </w:r>
    </w:p>
    <w:p w:rsidR="00A078CF" w:rsidRPr="00256A50" w:rsidRDefault="007C7DDE"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rPr>
        <w:t xml:space="preserve">Το </w:t>
      </w:r>
      <w:r w:rsidR="00DD69B0" w:rsidRPr="00256A50">
        <w:rPr>
          <w:rFonts w:ascii="Calibri" w:hAnsi="Calibri" w:cs="Calibri"/>
          <w:sz w:val="22"/>
          <w:szCs w:val="22"/>
        </w:rPr>
        <w:t xml:space="preserve">Επιχειρησιακό Πρόγραμμα </w:t>
      </w:r>
      <w:r w:rsidR="00D222A6" w:rsidRPr="00256A50">
        <w:rPr>
          <w:rFonts w:ascii="Calibri" w:hAnsi="Calibri" w:cs="Calibri"/>
          <w:b/>
          <w:sz w:val="22"/>
          <w:szCs w:val="22"/>
          <w:u w:val="single"/>
        </w:rPr>
        <w:t>χρηματοδοτεί</w:t>
      </w:r>
      <w:r w:rsidR="007418D9" w:rsidRPr="00256A50">
        <w:rPr>
          <w:rFonts w:ascii="Calibri" w:hAnsi="Calibri" w:cs="Calibri"/>
          <w:sz w:val="22"/>
          <w:szCs w:val="22"/>
        </w:rPr>
        <w:t>:</w:t>
      </w:r>
    </w:p>
    <w:p w:rsidR="00D615FF" w:rsidRDefault="00D615FF" w:rsidP="00324FEB">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 xml:space="preserve">θεσμοθετημένες θέσεις πρακτικής άσκησης </w:t>
      </w:r>
      <w:r w:rsidRPr="00094590">
        <w:rPr>
          <w:rFonts w:ascii="Calibri" w:hAnsi="Calibri" w:cs="Calibri"/>
          <w:b/>
          <w:sz w:val="22"/>
          <w:szCs w:val="22"/>
        </w:rPr>
        <w:t>στο δημόσιο τομέα</w:t>
      </w:r>
      <w:r w:rsidRPr="00256A50">
        <w:rPr>
          <w:rFonts w:ascii="Calibri" w:hAnsi="Calibri" w:cs="Calibri"/>
          <w:sz w:val="22"/>
          <w:szCs w:val="22"/>
        </w:rPr>
        <w:t xml:space="preserve"> με </w:t>
      </w:r>
      <w:r w:rsidR="00A54C21" w:rsidRPr="00256A50">
        <w:rPr>
          <w:rFonts w:ascii="Calibri" w:hAnsi="Calibri" w:cs="Calibri"/>
          <w:sz w:val="22"/>
          <w:szCs w:val="22"/>
        </w:rPr>
        <w:t>μικτή μηνιαία</w:t>
      </w:r>
      <w:r w:rsidRPr="00256A50">
        <w:rPr>
          <w:rFonts w:ascii="Calibri" w:hAnsi="Calibri" w:cs="Calibri"/>
          <w:sz w:val="22"/>
          <w:szCs w:val="22"/>
        </w:rPr>
        <w:t xml:space="preserve"> </w:t>
      </w:r>
      <w:r w:rsidR="00283542" w:rsidRPr="00256A50">
        <w:rPr>
          <w:rFonts w:ascii="Calibri" w:hAnsi="Calibri" w:cs="Calibri"/>
          <w:sz w:val="22"/>
          <w:szCs w:val="22"/>
        </w:rPr>
        <w:t>αποζημίωση</w:t>
      </w:r>
      <w:r w:rsidR="00D77A59" w:rsidRPr="00256A50">
        <w:rPr>
          <w:rFonts w:ascii="Calibri" w:hAnsi="Calibri" w:cs="Calibri"/>
          <w:sz w:val="22"/>
          <w:szCs w:val="22"/>
        </w:rPr>
        <w:t xml:space="preserve"> </w:t>
      </w:r>
      <w:r w:rsidR="00D77A59" w:rsidRPr="00094590">
        <w:rPr>
          <w:rFonts w:ascii="Calibri" w:hAnsi="Calibri" w:cs="Calibri"/>
          <w:b/>
          <w:sz w:val="22"/>
          <w:szCs w:val="22"/>
        </w:rPr>
        <w:t>280,00€</w:t>
      </w:r>
      <w:r w:rsidR="00D77A59" w:rsidRPr="00256A50">
        <w:rPr>
          <w:rFonts w:ascii="Calibri" w:hAnsi="Calibri" w:cs="Calibri"/>
          <w:sz w:val="22"/>
          <w:szCs w:val="22"/>
        </w:rPr>
        <w:t xml:space="preserve"> </w:t>
      </w:r>
      <w:r w:rsidRPr="00256A50">
        <w:rPr>
          <w:rFonts w:ascii="Calibri" w:hAnsi="Calibri" w:cs="Calibri"/>
          <w:sz w:val="22"/>
          <w:szCs w:val="22"/>
        </w:rPr>
        <w:t>(</w:t>
      </w:r>
      <w:r w:rsidR="00AD3165">
        <w:rPr>
          <w:rFonts w:ascii="Calibri" w:hAnsi="Calibri" w:cs="Calibri"/>
          <w:b/>
          <w:sz w:val="22"/>
          <w:szCs w:val="22"/>
        </w:rPr>
        <w:t>269,10</w:t>
      </w:r>
      <w:r w:rsidRPr="00094590">
        <w:rPr>
          <w:rFonts w:ascii="Calibri" w:hAnsi="Calibri" w:cs="Calibri"/>
          <w:b/>
          <w:sz w:val="22"/>
          <w:szCs w:val="22"/>
        </w:rPr>
        <w:t xml:space="preserve">€ </w:t>
      </w:r>
      <w:r w:rsidR="002A1253" w:rsidRPr="00094590">
        <w:rPr>
          <w:rFonts w:ascii="Calibri" w:hAnsi="Calibri" w:cs="Calibri"/>
          <w:b/>
          <w:sz w:val="22"/>
          <w:szCs w:val="22"/>
        </w:rPr>
        <w:t>αποζημίωση</w:t>
      </w:r>
      <w:r w:rsidRPr="00256A50">
        <w:rPr>
          <w:rFonts w:ascii="Calibri" w:hAnsi="Calibri" w:cs="Calibri"/>
          <w:sz w:val="22"/>
          <w:szCs w:val="22"/>
        </w:rPr>
        <w:t xml:space="preserve"> και </w:t>
      </w:r>
      <w:r w:rsidR="00AD3165">
        <w:rPr>
          <w:rFonts w:ascii="Calibri" w:hAnsi="Calibri" w:cs="Calibri"/>
          <w:b/>
          <w:sz w:val="22"/>
          <w:szCs w:val="22"/>
        </w:rPr>
        <w:t>10,90</w:t>
      </w:r>
      <w:r w:rsidRPr="00094590">
        <w:rPr>
          <w:rFonts w:ascii="Calibri" w:hAnsi="Calibri" w:cs="Calibri"/>
          <w:b/>
          <w:sz w:val="22"/>
          <w:szCs w:val="22"/>
        </w:rPr>
        <w:t>€</w:t>
      </w:r>
      <w:r w:rsidR="003A0EB8" w:rsidRPr="00094590">
        <w:rPr>
          <w:rFonts w:ascii="Calibri" w:hAnsi="Calibri" w:cs="Calibri"/>
          <w:b/>
          <w:sz w:val="22"/>
          <w:szCs w:val="22"/>
        </w:rPr>
        <w:t xml:space="preserve"> </w:t>
      </w:r>
      <w:r w:rsidRPr="00094590">
        <w:rPr>
          <w:rFonts w:ascii="Calibri" w:hAnsi="Calibri" w:cs="Calibri"/>
          <w:b/>
          <w:sz w:val="22"/>
          <w:szCs w:val="22"/>
        </w:rPr>
        <w:t>ασφαλιστική κάλυψη</w:t>
      </w:r>
      <w:r w:rsidRPr="00256A50">
        <w:rPr>
          <w:rFonts w:ascii="Calibri" w:hAnsi="Calibri" w:cs="Calibri"/>
          <w:sz w:val="22"/>
          <w:szCs w:val="22"/>
        </w:rPr>
        <w:t xml:space="preserve"> για εργατικό ατύχημα), με την</w:t>
      </w:r>
      <w:r w:rsidRPr="00256A50">
        <w:rPr>
          <w:rFonts w:ascii="Calibri" w:hAnsi="Calibri" w:cs="Calibri"/>
          <w:b/>
          <w:sz w:val="22"/>
          <w:szCs w:val="22"/>
        </w:rPr>
        <w:t xml:space="preserve"> υποχρέωση ο Δημόσιος  Φορέας Πρακτικής </w:t>
      </w:r>
      <w:r w:rsidR="005F12A6" w:rsidRPr="00256A50">
        <w:rPr>
          <w:rFonts w:ascii="Calibri" w:hAnsi="Calibri" w:cs="Calibri"/>
          <w:b/>
          <w:sz w:val="22"/>
          <w:szCs w:val="22"/>
        </w:rPr>
        <w:t xml:space="preserve"> </w:t>
      </w:r>
      <w:r w:rsidRPr="00256A50">
        <w:rPr>
          <w:rFonts w:ascii="Calibri" w:hAnsi="Calibri" w:cs="Calibri"/>
          <w:b/>
          <w:sz w:val="22"/>
          <w:szCs w:val="22"/>
        </w:rPr>
        <w:t xml:space="preserve">Άσκησης να καταβάλλει σε μηνιαία βάση </w:t>
      </w:r>
      <w:r w:rsidR="00A54C21" w:rsidRPr="00256A50">
        <w:rPr>
          <w:rFonts w:ascii="Calibri" w:hAnsi="Calibri" w:cs="Calibri"/>
          <w:b/>
          <w:sz w:val="22"/>
          <w:szCs w:val="22"/>
        </w:rPr>
        <w:t xml:space="preserve">επιπλέον </w:t>
      </w:r>
      <w:r w:rsidRPr="00256A50">
        <w:rPr>
          <w:rFonts w:ascii="Calibri" w:hAnsi="Calibri" w:cs="Calibri"/>
          <w:b/>
          <w:sz w:val="22"/>
          <w:szCs w:val="22"/>
        </w:rPr>
        <w:t>ποσό 176,08€</w:t>
      </w:r>
      <w:r w:rsidR="00A54C21" w:rsidRPr="00256A50">
        <w:rPr>
          <w:rFonts w:ascii="Calibri" w:hAnsi="Calibri" w:cs="Calibri"/>
          <w:b/>
          <w:sz w:val="22"/>
          <w:szCs w:val="22"/>
        </w:rPr>
        <w:t xml:space="preserve"> ως αποζημίωση</w:t>
      </w:r>
      <w:r w:rsidRPr="00256A50">
        <w:rPr>
          <w:rFonts w:ascii="Calibri" w:hAnsi="Calibri" w:cs="Calibri"/>
          <w:b/>
          <w:sz w:val="22"/>
          <w:szCs w:val="22"/>
        </w:rPr>
        <w:t xml:space="preserve"> (Φ.Ε.Κ. 307, Τ. Β’, 30.4.1993) ή 440,00€ </w:t>
      </w:r>
      <w:r w:rsidR="00931E58" w:rsidRPr="00256A50">
        <w:rPr>
          <w:rFonts w:ascii="Calibri" w:hAnsi="Calibri" w:cs="Calibri"/>
          <w:b/>
          <w:sz w:val="22"/>
          <w:szCs w:val="22"/>
        </w:rPr>
        <w:t>(</w:t>
      </w:r>
      <w:r w:rsidR="003231FE" w:rsidRPr="00256A50">
        <w:rPr>
          <w:rFonts w:ascii="Calibri" w:hAnsi="Calibri" w:cs="Calibri"/>
          <w:b/>
          <w:sz w:val="22"/>
          <w:szCs w:val="22"/>
        </w:rPr>
        <w:t>Φ.Ε.Κ. 1</w:t>
      </w:r>
      <w:r w:rsidRPr="00256A50">
        <w:rPr>
          <w:rFonts w:ascii="Calibri" w:hAnsi="Calibri" w:cs="Calibri"/>
          <w:b/>
          <w:sz w:val="22"/>
          <w:szCs w:val="22"/>
        </w:rPr>
        <w:t>2</w:t>
      </w:r>
      <w:r w:rsidR="003231FE" w:rsidRPr="00256A50">
        <w:rPr>
          <w:rFonts w:ascii="Calibri" w:hAnsi="Calibri" w:cs="Calibri"/>
          <w:b/>
          <w:sz w:val="22"/>
          <w:szCs w:val="22"/>
        </w:rPr>
        <w:t>5</w:t>
      </w:r>
      <w:r w:rsidRPr="00256A50">
        <w:rPr>
          <w:rFonts w:ascii="Calibri" w:hAnsi="Calibri" w:cs="Calibri"/>
          <w:b/>
          <w:sz w:val="22"/>
          <w:szCs w:val="22"/>
        </w:rPr>
        <w:t>4 Τ.Β.’ 25.9.2002) στις περιπτώσεις Υπηρεσιών που ανήκουν στο Υπουργείο Οικονομικών.</w:t>
      </w:r>
    </w:p>
    <w:p w:rsidR="00447B7C" w:rsidRPr="00256A50" w:rsidRDefault="00447B7C" w:rsidP="00447B7C">
      <w:pPr>
        <w:numPr>
          <w:ilvl w:val="1"/>
          <w:numId w:val="5"/>
        </w:numPr>
        <w:spacing w:line="276" w:lineRule="auto"/>
        <w:ind w:left="567"/>
        <w:jc w:val="both"/>
        <w:rPr>
          <w:rFonts w:ascii="Calibri" w:hAnsi="Calibri" w:cs="Calibri"/>
          <w:b/>
          <w:sz w:val="22"/>
          <w:szCs w:val="22"/>
        </w:rPr>
      </w:pPr>
      <w:r w:rsidRPr="00256A50">
        <w:rPr>
          <w:rFonts w:ascii="Calibri" w:hAnsi="Calibri" w:cs="Calibri"/>
          <w:sz w:val="22"/>
          <w:szCs w:val="22"/>
        </w:rPr>
        <w:t>θέσεις πρακτικής άσκησης</w:t>
      </w:r>
      <w:r>
        <w:rPr>
          <w:rFonts w:ascii="Calibri" w:hAnsi="Calibri" w:cs="Calibri"/>
          <w:sz w:val="22"/>
          <w:szCs w:val="22"/>
        </w:rPr>
        <w:t xml:space="preserve"> στον </w:t>
      </w:r>
      <w:r w:rsidRPr="00094590">
        <w:rPr>
          <w:rFonts w:ascii="Calibri" w:hAnsi="Calibri" w:cs="Calibri"/>
          <w:b/>
          <w:sz w:val="22"/>
          <w:szCs w:val="22"/>
        </w:rPr>
        <w:t>ιδιωτικό τομέα,</w:t>
      </w:r>
      <w:r w:rsidRPr="00256A50">
        <w:rPr>
          <w:rFonts w:ascii="Calibri" w:hAnsi="Calibri" w:cs="Calibri"/>
          <w:sz w:val="22"/>
          <w:szCs w:val="22"/>
        </w:rPr>
        <w:t xml:space="preserve"> με μικτή μη</w:t>
      </w:r>
      <w:r>
        <w:rPr>
          <w:rFonts w:ascii="Calibri" w:hAnsi="Calibri" w:cs="Calibri"/>
          <w:sz w:val="22"/>
          <w:szCs w:val="22"/>
        </w:rPr>
        <w:t>νιαία αποζημίωση 280,00€ (269,10€ αποζημίωση και 10,90</w:t>
      </w:r>
      <w:r w:rsidRPr="00256A50">
        <w:rPr>
          <w:rFonts w:ascii="Calibri" w:hAnsi="Calibri" w:cs="Calibri"/>
          <w:sz w:val="22"/>
          <w:szCs w:val="22"/>
        </w:rPr>
        <w:t xml:space="preserve">€ ασφαλιστική κάλυψη για εργατικό ατύχημα), </w:t>
      </w:r>
      <w:r w:rsidRPr="00094590">
        <w:rPr>
          <w:rFonts w:ascii="Calibri" w:hAnsi="Calibri" w:cs="Calibri"/>
          <w:b/>
          <w:sz w:val="22"/>
          <w:szCs w:val="22"/>
        </w:rPr>
        <w:t>με την υποχρέωση ο Ιδιωτικός Φορέας Πρακτικής Άσκησης να καταβάλλει στον ασκούμενο φοιτητή ως αποζημίωση, σε μηνιαία βάση, την διαφορά μεταξύ του 80%  της μηνιαίας αποζημίωσης  επί του  τρέχοντος ημερομισθίου του ανειδίκευτου εργάτη επί 25 ημέρες, στη βάση της “Εθνικής Συλλογικής Σύμβασης Εργασίας”, σύμφωνα  με την κοινή Υ.Α. Ε5/1797/20-3-1986</w:t>
      </w:r>
      <w:r>
        <w:rPr>
          <w:rFonts w:ascii="Calibri" w:hAnsi="Calibri" w:cs="Calibri"/>
          <w:b/>
          <w:sz w:val="22"/>
          <w:szCs w:val="22"/>
        </w:rPr>
        <w:t>.</w:t>
      </w:r>
      <w:r w:rsidR="00BB2BF1" w:rsidRPr="00BB2BF1">
        <w:rPr>
          <w:rFonts w:ascii="Calibri" w:hAnsi="Calibri" w:cs="Calibri"/>
          <w:b/>
          <w:sz w:val="22"/>
          <w:szCs w:val="22"/>
        </w:rPr>
        <w:t xml:space="preserve"> </w:t>
      </w:r>
      <w:r w:rsidR="00BB2BF1">
        <w:rPr>
          <w:rFonts w:ascii="Calibri" w:hAnsi="Calibri" w:cs="Calibri"/>
          <w:b/>
          <w:sz w:val="22"/>
          <w:szCs w:val="22"/>
        </w:rPr>
        <w:t>(παρ. 1), (ΦΕΚ 183, τ. Β’, 14.04.86) και των 269,10</w:t>
      </w:r>
      <w:r w:rsidR="00BB2BF1">
        <w:rPr>
          <w:rFonts w:ascii="Arial" w:hAnsi="Arial" w:cs="Arial"/>
          <w:b/>
          <w:bCs/>
          <w:color w:val="222222"/>
          <w:shd w:val="clear" w:color="auto" w:fill="FFFFFF"/>
        </w:rPr>
        <w:t>€</w:t>
      </w:r>
      <w:r w:rsidR="00BB2BF1">
        <w:rPr>
          <w:rFonts w:ascii="Arial" w:hAnsi="Arial" w:cs="Arial"/>
          <w:b/>
          <w:bCs/>
          <w:color w:val="222222"/>
          <w:shd w:val="clear" w:color="auto" w:fill="FFFFFF"/>
        </w:rPr>
        <w:t xml:space="preserve">, αποζημίωσης που θα καταβάλλεται </w:t>
      </w:r>
      <w:r w:rsidR="00BB2BF1">
        <w:rPr>
          <w:rFonts w:ascii="Arial" w:hAnsi="Arial" w:cs="Arial"/>
          <w:b/>
          <w:bCs/>
          <w:color w:val="222222"/>
          <w:shd w:val="clear" w:color="auto" w:fill="FFFFFF"/>
        </w:rPr>
        <w:t>από το Επιχειρησιακό Πρόγραμμα, μέσω του Πανεπιστημίου Πελοποννήσου.</w:t>
      </w:r>
    </w:p>
    <w:p w:rsidR="00E04D9A" w:rsidRPr="00256A50" w:rsidRDefault="00E04D9A" w:rsidP="00BF5E92">
      <w:pPr>
        <w:numPr>
          <w:ilvl w:val="0"/>
          <w:numId w:val="5"/>
        </w:numPr>
        <w:spacing w:line="276" w:lineRule="auto"/>
        <w:ind w:left="284" w:hanging="284"/>
        <w:jc w:val="both"/>
        <w:rPr>
          <w:rFonts w:ascii="Calibri" w:hAnsi="Calibri" w:cs="Calibri"/>
          <w:sz w:val="22"/>
          <w:szCs w:val="22"/>
        </w:rPr>
      </w:pPr>
      <w:r w:rsidRPr="00256A50">
        <w:rPr>
          <w:rFonts w:ascii="Calibri" w:hAnsi="Calibri" w:cs="Calibri"/>
          <w:sz w:val="22"/>
          <w:szCs w:val="22"/>
          <w:lang w:val="en-US"/>
        </w:rPr>
        <w:lastRenderedPageBreak/>
        <w:t>O</w:t>
      </w:r>
      <w:r w:rsidR="00324FEB" w:rsidRPr="00256A50">
        <w:rPr>
          <w:rFonts w:ascii="Calibri" w:hAnsi="Calibri" w:cs="Calibri"/>
          <w:sz w:val="22"/>
          <w:szCs w:val="22"/>
        </w:rPr>
        <w:t>/η</w:t>
      </w:r>
      <w:r w:rsidRPr="00256A50">
        <w:rPr>
          <w:rFonts w:ascii="Calibri" w:hAnsi="Calibri" w:cs="Calibri"/>
          <w:sz w:val="22"/>
          <w:szCs w:val="22"/>
        </w:rPr>
        <w:t xml:space="preserve"> ασκούμενος</w:t>
      </w:r>
      <w:r w:rsidR="009F6E11" w:rsidRPr="00256A50">
        <w:rPr>
          <w:rFonts w:ascii="Calibri" w:hAnsi="Calibri" w:cs="Calibri"/>
          <w:sz w:val="22"/>
          <w:szCs w:val="22"/>
        </w:rPr>
        <w:t>/η</w:t>
      </w:r>
      <w:r w:rsidRPr="00256A50">
        <w:rPr>
          <w:rFonts w:ascii="Calibri" w:hAnsi="Calibri" w:cs="Calibri"/>
          <w:sz w:val="22"/>
          <w:szCs w:val="22"/>
        </w:rPr>
        <w:t xml:space="preserve"> κατά τη διάρκεια της πρακτικής του/ης άσκησης υπάγεται στην ασφάλιση του </w:t>
      </w:r>
      <w:r w:rsidR="009C5827" w:rsidRPr="00256A50">
        <w:rPr>
          <w:rFonts w:ascii="Calibri" w:hAnsi="Calibri" w:cs="Calibri"/>
          <w:sz w:val="22"/>
          <w:szCs w:val="22"/>
        </w:rPr>
        <w:t>ΕΦΚΑ (</w:t>
      </w:r>
      <w:r w:rsidRPr="00256A50">
        <w:rPr>
          <w:rFonts w:ascii="Calibri" w:hAnsi="Calibri" w:cs="Calibri"/>
          <w:sz w:val="22"/>
          <w:szCs w:val="22"/>
        </w:rPr>
        <w:t>ΙΚΑ</w:t>
      </w:r>
      <w:r w:rsidR="009C5827" w:rsidRPr="00256A50">
        <w:rPr>
          <w:rFonts w:ascii="Calibri" w:hAnsi="Calibri" w:cs="Calibri"/>
          <w:sz w:val="22"/>
          <w:szCs w:val="22"/>
        </w:rPr>
        <w:t>-ΕΤΑΜ)</w:t>
      </w:r>
      <w:r w:rsidRPr="00256A50">
        <w:rPr>
          <w:rFonts w:ascii="Calibri" w:hAnsi="Calibri" w:cs="Calibri"/>
          <w:sz w:val="22"/>
          <w:szCs w:val="22"/>
        </w:rPr>
        <w:t xml:space="preserve"> και μόνο κατά κινδύνου ατυχήματος σύμφωνα με την ισχύουσα νομοθεσία (Φ.Ε.Κ. 168, Τ.Β’ 10.4.1986). </w:t>
      </w:r>
      <w:r w:rsidRPr="00256A50">
        <w:rPr>
          <w:rFonts w:ascii="Calibri" w:hAnsi="Calibri" w:cs="Calibri"/>
          <w:b/>
          <w:sz w:val="22"/>
          <w:szCs w:val="22"/>
        </w:rPr>
        <w:t>Η ασφάλιση για εργατικό ατύχημα καλύπτεται από το χρηματοδοτούμενο πρόγραμμα Πρακτικής Άσκησης και καλύπτει το σύνολο των θέσεων πρακτικής άσκησης δημόσιου και ιδιωτικού τομέα.</w:t>
      </w:r>
    </w:p>
    <w:p w:rsidR="00FC023A" w:rsidRPr="00A72BC7" w:rsidRDefault="003C65C5" w:rsidP="007142C6">
      <w:pPr>
        <w:pStyle w:val="ae"/>
        <w:numPr>
          <w:ilvl w:val="0"/>
          <w:numId w:val="5"/>
        </w:numPr>
        <w:spacing w:line="276" w:lineRule="auto"/>
        <w:ind w:left="284" w:hanging="284"/>
        <w:jc w:val="both"/>
        <w:rPr>
          <w:rFonts w:ascii="Calibri" w:hAnsi="Calibri" w:cs="Calibri"/>
          <w:sz w:val="22"/>
          <w:szCs w:val="22"/>
        </w:rPr>
      </w:pPr>
      <w:r w:rsidRPr="00A72BC7">
        <w:rPr>
          <w:rFonts w:ascii="Calibri" w:hAnsi="Calibri" w:cs="Calibri"/>
          <w:sz w:val="22"/>
          <w:szCs w:val="22"/>
        </w:rPr>
        <w:t xml:space="preserve">Οι παραπάνω </w:t>
      </w:r>
      <w:r w:rsidR="00381FA6" w:rsidRPr="00A72BC7">
        <w:rPr>
          <w:rFonts w:ascii="Calibri" w:hAnsi="Calibri" w:cs="Calibri"/>
          <w:sz w:val="22"/>
          <w:szCs w:val="22"/>
        </w:rPr>
        <w:t>αμοιβές</w:t>
      </w:r>
      <w:r w:rsidRPr="00A72BC7">
        <w:rPr>
          <w:rFonts w:ascii="Calibri" w:hAnsi="Calibri" w:cs="Calibri"/>
          <w:sz w:val="22"/>
          <w:szCs w:val="22"/>
        </w:rPr>
        <w:t xml:space="preserve"> εξαντλούν το σύνολο των υποχρεώσεων του φορέα υλοποίησης πρακτικής άσκησης και του Επιχειρησιακού Προγράμματος έναντι του ασκούμενου φοιτητή ο οποίος δεν δικαιούται άλλης αμοιβής, αποζημίωσης ή επιδόματος (αποζημίωσης απόλυσης ή αδείας, επιδόματα Χριστουγέννων, Πάσχα κλπ).</w:t>
      </w:r>
      <w:r w:rsidR="00A72BC7">
        <w:rPr>
          <w:rFonts w:ascii="Calibri" w:hAnsi="Calibri" w:cs="Calibri"/>
          <w:sz w:val="22"/>
          <w:szCs w:val="22"/>
        </w:rPr>
        <w:t xml:space="preserve"> </w:t>
      </w:r>
      <w:r w:rsidR="00FC023A" w:rsidRPr="00A72BC7">
        <w:rPr>
          <w:rFonts w:ascii="Calibri" w:hAnsi="Calibri" w:cs="Calibri"/>
          <w:b/>
          <w:sz w:val="22"/>
          <w:szCs w:val="22"/>
        </w:rPr>
        <w:t>Δεν στοιχειοθετείται κανενός είδους δικαίωμα επιδότησης του φορέα υλοποίησης πρακτικής άσκησης από τον ΟΑΕΔ.</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 xml:space="preserve">H Πρακτική Άσκηση πραγματοποιείται με βάση την εκάστοτε ισχύουσα νομοθεσία σε συνέχεια των σχετικών με το θέμα εγκυκλίων που εκδίδονται κάθε φορά και αφορούν </w:t>
      </w:r>
      <w:r w:rsidR="009F6E11" w:rsidRPr="00A72BC7">
        <w:rPr>
          <w:rFonts w:ascii="Calibri" w:hAnsi="Calibri" w:cs="Calibri"/>
          <w:sz w:val="22"/>
          <w:szCs w:val="22"/>
        </w:rPr>
        <w:t xml:space="preserve">και </w:t>
      </w:r>
      <w:r w:rsidRPr="00A72BC7">
        <w:rPr>
          <w:rFonts w:ascii="Calibri" w:hAnsi="Calibri" w:cs="Calibri"/>
          <w:sz w:val="22"/>
          <w:szCs w:val="22"/>
        </w:rPr>
        <w:t>στα έκτακτα μέτρα προστασίας της δημόσιας υγείας από τον κίνδυνο περαιτέρω διασποράς του κορωνοϊού Covid-19 στο σύνολο της Επικράτειας.</w:t>
      </w:r>
    </w:p>
    <w:p w:rsidR="00964D61" w:rsidRPr="00A72BC7" w:rsidRDefault="00964D61"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Υποδοχής αποδέχεται να απασχολήσει τον/την φοιτητή/τρια τηρώντας όλα τα μέτρα υγιεινής και προστασίας κατά  της πανδημίας  covid-19 (εγκύκλιος με αριθμό πρωτ. 17312/Δ9.506 του Υπ. Εργασίας και Κοινωνικών Υποθέσεων / Διεύθυνση Υγείας και Ασφάλειας, Σώμα Επιθεώρησης και Εργασίας - όπως τροποποιηθεί / αντικατασταθεί και ισχύει κάθε φορά).</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Φορέας απασχόλησης αναλαμβάνει την υποχρέωση να αναγγείλει την έναρξη και τη λήξη της πρακτικής άσκησης  του  φοιτητή, καθώς και τυχόν μεταβολές της,  μέσω της υποβολής του εντύπου Ε3.5 στο πληροφοριακό σύστημα ΕΡΓΑΝΗ,   σύμφωνα με τα οριζόμενα στις διατάξεις της αριθ. 40331/Δ1.13521/2019 Υ.Α «Επανακαθορισμός όρων ηλεκτρονικής υποβολής εντύπων αρμοδιότητας Σώματος Επιθεώρησης Εργασίας (ΣΕΠΕ) και Οργανισμού Απασχολήσεως Εργατικού  Δυναμικού (Ο.Α.Ε.Δ.)» (ΦΕΚ 3520/Β/19-09-2019).     Επίσης  αναλαμβάνει την υποχρέωση να παραδώσει το έντυπο της αναγγελίας έναρξης/ λήξης ή μεταβολής (εφόσον υπάρξει σχετική μεταβολή της σύμβασης) στο/η φοιτητή/ρια εντός πέντε εργάσιμων ημερών από την ημερομηνία, όπου δηλώθηκε η κάθε ενέργεια στο πληροφοριακό σύστημα ΕΡΓΑΝΗ.</w:t>
      </w:r>
    </w:p>
    <w:p w:rsidR="00D8025B" w:rsidRPr="00A72BC7" w:rsidRDefault="00D8025B" w:rsidP="00A72BC7">
      <w:pPr>
        <w:pStyle w:val="ae"/>
        <w:numPr>
          <w:ilvl w:val="0"/>
          <w:numId w:val="5"/>
        </w:numPr>
        <w:spacing w:line="276" w:lineRule="auto"/>
        <w:jc w:val="both"/>
        <w:rPr>
          <w:rFonts w:ascii="Calibri" w:hAnsi="Calibri" w:cs="Calibri"/>
          <w:sz w:val="22"/>
          <w:szCs w:val="22"/>
        </w:rPr>
      </w:pPr>
      <w:r w:rsidRPr="00A72BC7">
        <w:rPr>
          <w:rFonts w:ascii="Calibri" w:hAnsi="Calibri" w:cs="Calibri"/>
          <w:sz w:val="22"/>
          <w:szCs w:val="22"/>
        </w:rPr>
        <w:t>Ο ασκούμενος  δέχεται όλους τους όρους της παρούσας Ειδικής Σύμβασης και την προσυπογράφει.</w:t>
      </w:r>
    </w:p>
    <w:p w:rsidR="00935E74" w:rsidRPr="00256A50" w:rsidRDefault="00D8025B" w:rsidP="00C9402F">
      <w:pPr>
        <w:spacing w:line="276" w:lineRule="auto"/>
        <w:ind w:left="360"/>
        <w:jc w:val="both"/>
        <w:rPr>
          <w:rFonts w:ascii="Calibri" w:hAnsi="Calibri" w:cs="Calibri"/>
          <w:sz w:val="22"/>
          <w:szCs w:val="22"/>
        </w:rPr>
      </w:pPr>
      <w:r w:rsidRPr="00256A50">
        <w:rPr>
          <w:rFonts w:ascii="Calibri" w:hAnsi="Calibri" w:cs="Calibri"/>
          <w:sz w:val="22"/>
          <w:szCs w:val="22"/>
        </w:rPr>
        <w:t xml:space="preserve">Σε πίστωση των ανωτέρω και αφού συμφωνήθηκε ότι όλοι οι όροι θεωρούνται ουσιώδεις, συντάχθηκε η παρούσα σύμβαση σε </w:t>
      </w:r>
      <w:r w:rsidRPr="00256A50">
        <w:rPr>
          <w:rFonts w:ascii="Calibri" w:hAnsi="Calibri" w:cs="Calibri"/>
          <w:b/>
          <w:sz w:val="22"/>
          <w:szCs w:val="22"/>
        </w:rPr>
        <w:t>πέντε</w:t>
      </w:r>
      <w:r w:rsidRPr="00256A50">
        <w:rPr>
          <w:rFonts w:ascii="Calibri" w:hAnsi="Calibri" w:cs="Calibri"/>
          <w:sz w:val="22"/>
          <w:szCs w:val="22"/>
        </w:rPr>
        <w:t xml:space="preserve"> </w:t>
      </w:r>
      <w:r w:rsidRPr="00256A50">
        <w:rPr>
          <w:rFonts w:ascii="Calibri" w:hAnsi="Calibri" w:cs="Calibri"/>
          <w:b/>
          <w:sz w:val="22"/>
          <w:szCs w:val="22"/>
        </w:rPr>
        <w:t>(5)</w:t>
      </w:r>
      <w:r w:rsidRPr="00256A50">
        <w:rPr>
          <w:rFonts w:ascii="Calibri" w:hAnsi="Calibri" w:cs="Calibri"/>
          <w:sz w:val="22"/>
          <w:szCs w:val="22"/>
        </w:rPr>
        <w:t xml:space="preserve"> </w:t>
      </w:r>
      <w:r w:rsidR="009F6E11" w:rsidRPr="00256A50">
        <w:rPr>
          <w:rFonts w:ascii="Calibri" w:hAnsi="Calibri" w:cs="Calibri"/>
          <w:sz w:val="22"/>
          <w:szCs w:val="22"/>
        </w:rPr>
        <w:t xml:space="preserve">όμοια πρωτότυπα που </w:t>
      </w:r>
      <w:r w:rsidRPr="00256A50">
        <w:rPr>
          <w:rFonts w:ascii="Calibri" w:hAnsi="Calibri" w:cs="Calibri"/>
          <w:sz w:val="22"/>
          <w:szCs w:val="22"/>
        </w:rPr>
        <w:t>υπογράφονται ως ακολούθως, προκειμένου κάθε ένα συμβαλλόμενο μέ</w:t>
      </w:r>
      <w:r w:rsidR="00C9402F">
        <w:rPr>
          <w:rFonts w:ascii="Calibri" w:hAnsi="Calibri" w:cs="Calibri"/>
          <w:sz w:val="22"/>
          <w:szCs w:val="22"/>
        </w:rPr>
        <w:t>ρος να λάβει από ένα πρωτότυπο.</w:t>
      </w:r>
    </w:p>
    <w:p w:rsidR="00570CBE" w:rsidRPr="00256A50" w:rsidRDefault="004B4F0F" w:rsidP="004B4F0F">
      <w:pPr>
        <w:pStyle w:val="3"/>
        <w:rPr>
          <w:rFonts w:ascii="Calibri" w:hAnsi="Calibri" w:cs="Calibri"/>
          <w:b w:val="0"/>
          <w:sz w:val="22"/>
          <w:szCs w:val="22"/>
        </w:rPr>
      </w:pPr>
      <w:r w:rsidRPr="00256A50">
        <w:rPr>
          <w:rFonts w:ascii="Calibri" w:hAnsi="Calibri" w:cs="Calibri"/>
          <w:sz w:val="22"/>
          <w:szCs w:val="22"/>
        </w:rPr>
        <w:t xml:space="preserve">                                              </w:t>
      </w:r>
      <w:r w:rsidR="007C7DDE" w:rsidRPr="00256A50">
        <w:rPr>
          <w:rFonts w:ascii="Calibri" w:hAnsi="Calibri" w:cs="Calibri"/>
          <w:sz w:val="22"/>
          <w:szCs w:val="22"/>
        </w:rPr>
        <w:t>ΟΙ ΣΥΜΒΑΛΛΟΜΕΝΟΙ</w:t>
      </w:r>
      <w:r w:rsidR="00570CBE" w:rsidRPr="00256A50">
        <w:rPr>
          <w:rFonts w:ascii="Calibri" w:hAnsi="Calibri" w:cs="Calibri"/>
          <w:sz w:val="22"/>
          <w:szCs w:val="22"/>
          <w:lang w:val="en-US"/>
        </w:rPr>
        <w:t xml:space="preserve">     </w:t>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r>
      <w:r w:rsidR="00570CBE" w:rsidRPr="00256A50">
        <w:rPr>
          <w:rFonts w:ascii="Calibri" w:hAnsi="Calibri" w:cs="Calibri"/>
          <w:sz w:val="22"/>
          <w:szCs w:val="22"/>
        </w:rPr>
        <w:tab/>
        <w:t xml:space="preserve">          </w:t>
      </w:r>
      <w:r w:rsidR="00570CBE" w:rsidRPr="00256A50">
        <w:rPr>
          <w:rFonts w:ascii="Calibri" w:hAnsi="Calibri" w:cs="Calibri"/>
          <w:sz w:val="22"/>
          <w:szCs w:val="22"/>
          <w:lang w:val="en-US"/>
        </w:rPr>
        <w:t xml:space="preserve">        </w:t>
      </w:r>
    </w:p>
    <w:tbl>
      <w:tblPr>
        <w:tblW w:w="10492" w:type="dxa"/>
        <w:jc w:val="center"/>
        <w:tblLook w:val="01E0" w:firstRow="1" w:lastRow="1" w:firstColumn="1" w:lastColumn="1" w:noHBand="0" w:noVBand="0"/>
      </w:tblPr>
      <w:tblGrid>
        <w:gridCol w:w="3387"/>
        <w:gridCol w:w="3365"/>
        <w:gridCol w:w="3740"/>
      </w:tblGrid>
      <w:tr w:rsidR="00570CBE" w:rsidRPr="00F525C5" w:rsidTr="007D1291">
        <w:trPr>
          <w:trHeight w:val="469"/>
          <w:jc w:val="center"/>
        </w:trPr>
        <w:tc>
          <w:tcPr>
            <w:tcW w:w="3387" w:type="dxa"/>
            <w:hideMark/>
          </w:tcPr>
          <w:p w:rsidR="00E428E4" w:rsidRPr="00F525C5" w:rsidRDefault="00570CBE" w:rsidP="00572EB0">
            <w:pPr>
              <w:ind w:hanging="92"/>
              <w:jc w:val="center"/>
              <w:rPr>
                <w:rFonts w:ascii="Calibri" w:hAnsi="Calibri" w:cs="Calibri"/>
                <w:bCs/>
                <w:sz w:val="22"/>
                <w:szCs w:val="22"/>
              </w:rPr>
            </w:pPr>
            <w:r w:rsidRPr="00F525C5">
              <w:rPr>
                <w:rFonts w:ascii="Calibri" w:hAnsi="Calibri" w:cs="Calibri"/>
                <w:b/>
                <w:sz w:val="22"/>
                <w:szCs w:val="22"/>
              </w:rPr>
              <w:t>Για τον Φορέα Πρακτικής</w:t>
            </w:r>
            <w:r w:rsidRPr="00F525C5">
              <w:rPr>
                <w:rFonts w:ascii="Calibri" w:hAnsi="Calibri" w:cs="Calibri"/>
                <w:sz w:val="22"/>
                <w:szCs w:val="22"/>
              </w:rPr>
              <w:t xml:space="preserve"> </w:t>
            </w:r>
            <w:r w:rsidRPr="00F525C5">
              <w:rPr>
                <w:rFonts w:ascii="Calibri" w:hAnsi="Calibri" w:cs="Calibri"/>
                <w:b/>
                <w:sz w:val="22"/>
                <w:szCs w:val="22"/>
              </w:rPr>
              <w:t>Άσκησης</w:t>
            </w:r>
          </w:p>
          <w:p w:rsidR="00570CBE" w:rsidRPr="00F525C5" w:rsidRDefault="00570CBE" w:rsidP="00572EB0">
            <w:pPr>
              <w:ind w:hanging="92"/>
              <w:jc w:val="center"/>
              <w:rPr>
                <w:rFonts w:ascii="Calibri" w:hAnsi="Calibri" w:cs="Calibri"/>
                <w:b/>
                <w:bCs/>
                <w:sz w:val="22"/>
                <w:szCs w:val="22"/>
              </w:rPr>
            </w:pPr>
          </w:p>
        </w:tc>
        <w:tc>
          <w:tcPr>
            <w:tcW w:w="3365" w:type="dxa"/>
            <w:hideMark/>
          </w:tcPr>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ΠΑΝΕΠΙΣΤΗΜΙΟ ΠΕΛΟΠΟΝΝΗΣΟΥ</w:t>
            </w:r>
          </w:p>
          <w:p w:rsidR="008334FC" w:rsidRPr="008334FC" w:rsidRDefault="008334FC" w:rsidP="008334FC">
            <w:pPr>
              <w:jc w:val="center"/>
              <w:rPr>
                <w:rFonts w:ascii="Calibri" w:hAnsi="Calibri" w:cs="Calibri"/>
                <w:b/>
                <w:bCs/>
                <w:sz w:val="22"/>
                <w:szCs w:val="22"/>
              </w:rPr>
            </w:pPr>
            <w:r w:rsidRPr="008334FC">
              <w:rPr>
                <w:rFonts w:ascii="Calibri" w:hAnsi="Calibri" w:cs="Calibri"/>
                <w:b/>
                <w:bCs/>
                <w:sz w:val="22"/>
                <w:szCs w:val="22"/>
              </w:rPr>
              <w:t>Ο ΠΡΟΕΔΡΟΣ ΤΗΣ ΕΠΙΤΡΟΠΗΣ ΕΡΕΥΝΩΝ ΚΑΙ ΔΙΑΧΕΙΡΙΣΗΣ ΤΟΥ Ε.Λ.Κ.Ε.</w:t>
            </w:r>
          </w:p>
          <w:p w:rsidR="00570CBE" w:rsidRPr="00F525C5" w:rsidRDefault="008334FC" w:rsidP="008334FC">
            <w:pPr>
              <w:jc w:val="center"/>
              <w:rPr>
                <w:rFonts w:ascii="Calibri" w:hAnsi="Calibri" w:cs="Calibri"/>
                <w:sz w:val="22"/>
                <w:szCs w:val="22"/>
              </w:rPr>
            </w:pPr>
            <w:r w:rsidRPr="008334FC">
              <w:rPr>
                <w:rFonts w:ascii="Calibri" w:hAnsi="Calibri" w:cs="Calibri"/>
                <w:b/>
                <w:bCs/>
                <w:sz w:val="22"/>
                <w:szCs w:val="22"/>
              </w:rPr>
              <w:t>ΤΟΥ ΠΑΝΕΠΙΣΤΗΜΙΟΥ ΠΕΛΟΠΟΝΝΗΣΟΥ</w:t>
            </w:r>
          </w:p>
        </w:tc>
        <w:tc>
          <w:tcPr>
            <w:tcW w:w="3740" w:type="dxa"/>
          </w:tcPr>
          <w:p w:rsidR="00570CBE" w:rsidRPr="00F525C5" w:rsidRDefault="009F6E11">
            <w:pPr>
              <w:jc w:val="center"/>
              <w:rPr>
                <w:rFonts w:ascii="Calibri" w:hAnsi="Calibri" w:cs="Calibri"/>
                <w:b/>
                <w:iCs/>
                <w:sz w:val="22"/>
                <w:szCs w:val="22"/>
              </w:rPr>
            </w:pPr>
            <w:r w:rsidRPr="00F525C5">
              <w:rPr>
                <w:rFonts w:ascii="Calibri" w:hAnsi="Calibri" w:cs="Calibri"/>
                <w:b/>
                <w:iCs/>
                <w:sz w:val="22"/>
                <w:szCs w:val="22"/>
              </w:rPr>
              <w:t>Ο/</w:t>
            </w:r>
            <w:r w:rsidR="00570CBE" w:rsidRPr="00F525C5">
              <w:rPr>
                <w:rFonts w:ascii="Calibri" w:hAnsi="Calibri" w:cs="Calibri"/>
                <w:b/>
                <w:iCs/>
                <w:sz w:val="22"/>
                <w:szCs w:val="22"/>
                <w:lang w:val="en-US"/>
              </w:rPr>
              <w:t>H</w:t>
            </w:r>
            <w:r w:rsidR="00570CBE" w:rsidRPr="00F525C5">
              <w:rPr>
                <w:rFonts w:ascii="Calibri" w:hAnsi="Calibri" w:cs="Calibri"/>
                <w:b/>
                <w:iCs/>
                <w:sz w:val="22"/>
                <w:szCs w:val="22"/>
              </w:rPr>
              <w:t xml:space="preserve">  Επιστημονικά Υπεύθυν</w:t>
            </w:r>
            <w:r w:rsidRPr="00F525C5">
              <w:rPr>
                <w:rFonts w:ascii="Calibri" w:hAnsi="Calibri" w:cs="Calibri"/>
                <w:b/>
                <w:iCs/>
                <w:sz w:val="22"/>
                <w:szCs w:val="22"/>
              </w:rPr>
              <w:t>ος/</w:t>
            </w:r>
            <w:r w:rsidR="00570CBE" w:rsidRPr="00F525C5">
              <w:rPr>
                <w:rFonts w:ascii="Calibri" w:hAnsi="Calibri" w:cs="Calibri"/>
                <w:b/>
                <w:iCs/>
                <w:sz w:val="22"/>
                <w:szCs w:val="22"/>
              </w:rPr>
              <w:t>η Πρακτικής Άσκησης  του Τμήματος</w:t>
            </w:r>
          </w:p>
          <w:p w:rsidR="00570CBE" w:rsidRPr="00F525C5" w:rsidRDefault="00570CBE">
            <w:pPr>
              <w:jc w:val="center"/>
              <w:rPr>
                <w:rFonts w:ascii="Calibri" w:hAnsi="Calibri" w:cs="Calibri"/>
                <w:bCs/>
                <w:sz w:val="22"/>
                <w:szCs w:val="22"/>
              </w:rPr>
            </w:pPr>
          </w:p>
        </w:tc>
      </w:tr>
      <w:tr w:rsidR="00570CBE" w:rsidRPr="00F525C5" w:rsidTr="007D1291">
        <w:trPr>
          <w:trHeight w:val="792"/>
          <w:jc w:val="center"/>
        </w:trPr>
        <w:tc>
          <w:tcPr>
            <w:tcW w:w="3387" w:type="dxa"/>
            <w:vAlign w:val="bottom"/>
          </w:tcPr>
          <w:p w:rsidR="00570CBE" w:rsidRPr="00F525C5" w:rsidRDefault="00570CBE" w:rsidP="00C9402F">
            <w:pPr>
              <w:jc w:val="center"/>
              <w:rPr>
                <w:rFonts w:asciiTheme="minorHAnsi" w:hAnsiTheme="minorHAnsi" w:cs="Calibri"/>
                <w:b/>
                <w:iCs/>
              </w:rPr>
            </w:pPr>
          </w:p>
        </w:tc>
        <w:tc>
          <w:tcPr>
            <w:tcW w:w="3365" w:type="dxa"/>
            <w:vAlign w:val="bottom"/>
          </w:tcPr>
          <w:p w:rsidR="00570CBE" w:rsidRPr="00F525C5" w:rsidRDefault="00570CBE" w:rsidP="009F2CE4">
            <w:pPr>
              <w:jc w:val="center"/>
              <w:rPr>
                <w:rFonts w:asciiTheme="minorHAnsi" w:hAnsiTheme="minorHAnsi" w:cs="Calibri"/>
                <w:bCs/>
              </w:rPr>
            </w:pPr>
          </w:p>
        </w:tc>
        <w:tc>
          <w:tcPr>
            <w:tcW w:w="3740" w:type="dxa"/>
            <w:vAlign w:val="bottom"/>
          </w:tcPr>
          <w:p w:rsidR="00570CBE" w:rsidRPr="00F525C5" w:rsidRDefault="00570CBE" w:rsidP="009F2CE4">
            <w:pPr>
              <w:rPr>
                <w:rFonts w:asciiTheme="minorHAnsi" w:hAnsiTheme="minorHAnsi" w:cs="Calibri"/>
                <w:b/>
                <w:iCs/>
              </w:rPr>
            </w:pPr>
          </w:p>
        </w:tc>
      </w:tr>
      <w:tr w:rsidR="009F2CE4" w:rsidRPr="00F525C5" w:rsidTr="007D1291">
        <w:trPr>
          <w:trHeight w:val="1014"/>
          <w:jc w:val="center"/>
        </w:trPr>
        <w:tc>
          <w:tcPr>
            <w:tcW w:w="3387" w:type="dxa"/>
          </w:tcPr>
          <w:p w:rsidR="009F2CE4" w:rsidRPr="00F525C5" w:rsidRDefault="009F2CE4" w:rsidP="00C9402F">
            <w:pPr>
              <w:jc w:val="center"/>
              <w:rPr>
                <w:rFonts w:asciiTheme="minorHAnsi" w:hAnsiTheme="minorHAnsi" w:cs="Arial"/>
                <w:bCs/>
                <w:color w:val="333333"/>
              </w:rPr>
            </w:pPr>
            <w:r w:rsidRPr="00F525C5">
              <w:rPr>
                <w:rFonts w:asciiTheme="minorHAnsi" w:hAnsiTheme="minorHAnsi" w:cs="Arial"/>
                <w:bCs/>
                <w:color w:val="333333"/>
              </w:rPr>
              <w:t>{COMPANY_LIAISON}</w:t>
            </w:r>
            <w:r w:rsidRPr="00F525C5">
              <w:rPr>
                <w:rFonts w:asciiTheme="minorHAnsi" w:hAnsiTheme="minorHAnsi" w:cs="Arial"/>
                <w:color w:val="333333"/>
              </w:rPr>
              <w:t> </w:t>
            </w:r>
            <w:r w:rsidRPr="00F525C5">
              <w:rPr>
                <w:rFonts w:asciiTheme="minorHAnsi" w:hAnsiTheme="minorHAnsi" w:cs="Arial"/>
                <w:bCs/>
                <w:color w:val="333333"/>
              </w:rPr>
              <w:t>ως νόμιμος εκπρόσωπος του φορέα</w:t>
            </w:r>
            <w:r w:rsidRPr="00F525C5">
              <w:rPr>
                <w:rFonts w:asciiTheme="minorHAnsi" w:hAnsiTheme="minorHAnsi" w:cs="Arial"/>
                <w:color w:val="333333"/>
              </w:rPr>
              <w:t> {</w:t>
            </w:r>
            <w:r w:rsidRPr="00F525C5">
              <w:rPr>
                <w:rFonts w:asciiTheme="minorHAnsi" w:hAnsiTheme="minorHAnsi" w:cs="Arial"/>
                <w:bCs/>
                <w:color w:val="333333"/>
              </w:rPr>
              <w:t>COMPANY_NAME}</w:t>
            </w:r>
          </w:p>
        </w:tc>
        <w:tc>
          <w:tcPr>
            <w:tcW w:w="3365" w:type="dxa"/>
          </w:tcPr>
          <w:p w:rsidR="009F2CE4" w:rsidRPr="00F525C5" w:rsidRDefault="008334FC" w:rsidP="009F2CE4">
            <w:pPr>
              <w:jc w:val="center"/>
              <w:rPr>
                <w:rFonts w:asciiTheme="minorHAnsi" w:hAnsiTheme="minorHAnsi" w:cs="Calibri"/>
                <w:bCs/>
              </w:rPr>
            </w:pPr>
            <w:r w:rsidRPr="008334FC">
              <w:rPr>
                <w:rFonts w:asciiTheme="minorHAnsi" w:hAnsiTheme="minorHAnsi" w:cs="Calibri"/>
                <w:bCs/>
              </w:rPr>
              <w:t>ΚΑΘΗΓΗΤΗΣ ΑΘΑΝΑΣΙΟΣ ΚΑΤΣΗΣ</w:t>
            </w:r>
          </w:p>
        </w:tc>
        <w:tc>
          <w:tcPr>
            <w:tcW w:w="3740" w:type="dxa"/>
          </w:tcPr>
          <w:p w:rsidR="009F2CE4" w:rsidRPr="00F525C5" w:rsidRDefault="009F2CE4" w:rsidP="009F2CE4">
            <w:pPr>
              <w:jc w:val="center"/>
              <w:rPr>
                <w:rFonts w:asciiTheme="minorHAnsi" w:hAnsiTheme="minorHAnsi" w:cs="Calibri"/>
                <w:b/>
                <w:iCs/>
              </w:rPr>
            </w:pPr>
            <w:r w:rsidRPr="00F525C5">
              <w:rPr>
                <w:rFonts w:asciiTheme="minorHAnsi" w:hAnsiTheme="minorHAnsi" w:cs="Calibri"/>
              </w:rPr>
              <w:t>{</w:t>
            </w:r>
            <w:r w:rsidRPr="00F525C5">
              <w:rPr>
                <w:rFonts w:asciiTheme="minorHAnsi" w:hAnsiTheme="minorHAnsi" w:cs="Calibri"/>
                <w:lang w:val="en-US"/>
              </w:rPr>
              <w:t>TY</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r>
      <w:tr w:rsidR="009F2CE4" w:rsidRPr="00F525C5" w:rsidTr="007D1291">
        <w:trPr>
          <w:trHeight w:val="1116"/>
          <w:jc w:val="center"/>
        </w:trPr>
        <w:tc>
          <w:tcPr>
            <w:tcW w:w="3387" w:type="dxa"/>
          </w:tcPr>
          <w:p w:rsidR="009F2CE4" w:rsidRPr="00F525C5" w:rsidRDefault="009F2CE4" w:rsidP="009F2CE4">
            <w:pPr>
              <w:ind w:hanging="164"/>
              <w:jc w:val="center"/>
              <w:rPr>
                <w:rFonts w:ascii="Calibri" w:hAnsi="Calibri" w:cs="Calibri"/>
                <w:b/>
                <w:sz w:val="22"/>
                <w:szCs w:val="22"/>
              </w:rPr>
            </w:pPr>
            <w:r w:rsidRPr="00F525C5">
              <w:rPr>
                <w:rFonts w:ascii="Calibri" w:hAnsi="Calibri" w:cs="Calibri"/>
                <w:b/>
                <w:sz w:val="22"/>
                <w:szCs w:val="22"/>
                <w:lang w:val="en-US"/>
              </w:rPr>
              <w:t>O</w:t>
            </w:r>
            <w:r w:rsidRPr="00F525C5">
              <w:rPr>
                <w:rFonts w:ascii="Calibri" w:hAnsi="Calibri" w:cs="Calibri"/>
                <w:b/>
                <w:sz w:val="22"/>
                <w:szCs w:val="22"/>
              </w:rPr>
              <w:t xml:space="preserve">  Πρόεδρος του Τμήματος</w:t>
            </w:r>
          </w:p>
          <w:p w:rsidR="009F2CE4" w:rsidRPr="00F525C5" w:rsidRDefault="009F2CE4" w:rsidP="00DA0A94">
            <w:pPr>
              <w:ind w:hanging="164"/>
              <w:jc w:val="center"/>
              <w:rPr>
                <w:rFonts w:ascii="Calibri" w:hAnsi="Calibri" w:cs="Calibri"/>
                <w:b/>
                <w:sz w:val="22"/>
                <w:szCs w:val="22"/>
                <w:lang w:val="en-US"/>
              </w:rPr>
            </w:pPr>
          </w:p>
        </w:tc>
        <w:tc>
          <w:tcPr>
            <w:tcW w:w="3365" w:type="dxa"/>
          </w:tcPr>
          <w:p w:rsidR="009F2CE4" w:rsidRPr="00F525C5" w:rsidRDefault="009F2CE4" w:rsidP="009F2CE4">
            <w:pPr>
              <w:jc w:val="center"/>
              <w:rPr>
                <w:rFonts w:ascii="Calibri" w:hAnsi="Calibri" w:cs="Calibri"/>
                <w:bCs/>
                <w:sz w:val="22"/>
                <w:szCs w:val="22"/>
              </w:rPr>
            </w:pPr>
            <w:r w:rsidRPr="00F525C5">
              <w:rPr>
                <w:rFonts w:ascii="Calibri" w:hAnsi="Calibri" w:cs="Calibri"/>
                <w:b/>
                <w:sz w:val="22"/>
                <w:szCs w:val="22"/>
              </w:rPr>
              <w:t>Ο ασκούμεν</w:t>
            </w:r>
            <w:r w:rsidRPr="00F525C5">
              <w:rPr>
                <w:rFonts w:ascii="Calibri" w:hAnsi="Calibri" w:cs="Calibri"/>
                <w:b/>
                <w:sz w:val="22"/>
                <w:szCs w:val="22"/>
                <w:lang w:val="en-US"/>
              </w:rPr>
              <w:t>o</w:t>
            </w:r>
            <w:r w:rsidRPr="00F525C5">
              <w:rPr>
                <w:rFonts w:ascii="Calibri" w:hAnsi="Calibri" w:cs="Calibri"/>
                <w:b/>
                <w:sz w:val="22"/>
                <w:szCs w:val="22"/>
              </w:rPr>
              <w:t>ς φοιτητής</w:t>
            </w:r>
          </w:p>
          <w:p w:rsidR="009F2CE4" w:rsidRPr="00F525C5" w:rsidRDefault="009F2CE4" w:rsidP="00DA0A94">
            <w:pPr>
              <w:jc w:val="center"/>
              <w:rPr>
                <w:rFonts w:ascii="Calibri" w:hAnsi="Calibri" w:cs="Calibri"/>
                <w:b/>
                <w:sz w:val="22"/>
                <w:szCs w:val="22"/>
              </w:rPr>
            </w:pPr>
          </w:p>
        </w:tc>
        <w:tc>
          <w:tcPr>
            <w:tcW w:w="3740" w:type="dxa"/>
          </w:tcPr>
          <w:p w:rsidR="009F2CE4" w:rsidRPr="00F525C5" w:rsidRDefault="009F2CE4">
            <w:pPr>
              <w:rPr>
                <w:rFonts w:ascii="Calibri" w:hAnsi="Calibri" w:cs="Calibri"/>
                <w:b/>
                <w:iCs/>
                <w:sz w:val="22"/>
                <w:szCs w:val="22"/>
              </w:rPr>
            </w:pPr>
          </w:p>
        </w:tc>
      </w:tr>
      <w:tr w:rsidR="009F2CE4" w:rsidRPr="00F525C5" w:rsidTr="007D1291">
        <w:trPr>
          <w:trHeight w:val="70"/>
          <w:jc w:val="center"/>
        </w:trPr>
        <w:tc>
          <w:tcPr>
            <w:tcW w:w="3387" w:type="dxa"/>
          </w:tcPr>
          <w:p w:rsidR="009F2CE4" w:rsidRPr="00F525C5" w:rsidRDefault="009F2CE4" w:rsidP="00DA0A94">
            <w:pPr>
              <w:ind w:hanging="164"/>
              <w:jc w:val="center"/>
              <w:rPr>
                <w:rFonts w:asciiTheme="minorHAnsi" w:hAnsiTheme="minorHAnsi" w:cs="Calibri"/>
                <w:b/>
                <w:lang w:val="en-US"/>
              </w:rPr>
            </w:pPr>
          </w:p>
        </w:tc>
        <w:tc>
          <w:tcPr>
            <w:tcW w:w="3365" w:type="dxa"/>
          </w:tcPr>
          <w:p w:rsidR="009F2CE4" w:rsidRPr="00F525C5" w:rsidRDefault="008B570F" w:rsidP="00DA0A94">
            <w:pPr>
              <w:jc w:val="center"/>
              <w:rPr>
                <w:rFonts w:asciiTheme="minorHAnsi" w:hAnsiTheme="minorHAnsi" w:cs="Calibri"/>
                <w:b/>
              </w:rPr>
            </w:pPr>
            <w:r w:rsidRPr="00F525C5">
              <w:rPr>
                <w:rFonts w:asciiTheme="minorHAnsi" w:hAnsiTheme="minorHAnsi" w:cs="Calibri"/>
              </w:rPr>
              <w:t>{</w:t>
            </w:r>
            <w:r w:rsidRPr="00F525C5">
              <w:rPr>
                <w:rFonts w:asciiTheme="minorHAnsi" w:hAnsiTheme="minorHAnsi" w:cs="Calibri"/>
                <w:lang w:val="en-US"/>
              </w:rPr>
              <w:t>STUDENT</w:t>
            </w:r>
            <w:r w:rsidRPr="00F525C5">
              <w:rPr>
                <w:rFonts w:asciiTheme="minorHAnsi" w:hAnsiTheme="minorHAnsi" w:cs="Calibri"/>
              </w:rPr>
              <w:t>_</w:t>
            </w:r>
            <w:r w:rsidRPr="00F525C5">
              <w:rPr>
                <w:rFonts w:asciiTheme="minorHAnsi" w:hAnsiTheme="minorHAnsi" w:cs="Calibri"/>
                <w:lang w:val="en-US"/>
              </w:rPr>
              <w:t>NAME</w:t>
            </w:r>
            <w:r w:rsidRPr="00F525C5">
              <w:rPr>
                <w:rFonts w:asciiTheme="minorHAnsi" w:hAnsiTheme="minorHAnsi" w:cs="Calibri"/>
              </w:rPr>
              <w:t>}</w:t>
            </w:r>
          </w:p>
        </w:tc>
        <w:tc>
          <w:tcPr>
            <w:tcW w:w="3740" w:type="dxa"/>
          </w:tcPr>
          <w:p w:rsidR="009F2CE4" w:rsidRPr="00F525C5" w:rsidRDefault="009F2CE4">
            <w:pPr>
              <w:rPr>
                <w:rFonts w:asciiTheme="minorHAnsi" w:hAnsiTheme="minorHAnsi" w:cs="Calibri"/>
                <w:b/>
                <w:iCs/>
              </w:rPr>
            </w:pPr>
          </w:p>
        </w:tc>
      </w:tr>
    </w:tbl>
    <w:p w:rsidR="00570CBE" w:rsidRPr="00CE14C5" w:rsidRDefault="00570CBE" w:rsidP="00BB2EC7">
      <w:pPr>
        <w:rPr>
          <w:lang w:val="en-US"/>
        </w:rPr>
      </w:pPr>
    </w:p>
    <w:sectPr w:rsidR="00570CBE" w:rsidRPr="00CE14C5" w:rsidSect="00C71D0F">
      <w:headerReference w:type="default" r:id="rId8"/>
      <w:footerReference w:type="even" r:id="rId9"/>
      <w:footerReference w:type="default" r:id="rId10"/>
      <w:headerReference w:type="first" r:id="rId11"/>
      <w:footerReference w:type="first" r:id="rId12"/>
      <w:pgSz w:w="11906" w:h="16838" w:code="9"/>
      <w:pgMar w:top="709" w:right="566" w:bottom="0" w:left="90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EC5" w:rsidRDefault="00313EC5">
      <w:r>
        <w:separator/>
      </w:r>
    </w:p>
  </w:endnote>
  <w:endnote w:type="continuationSeparator" w:id="0">
    <w:p w:rsidR="00313EC5" w:rsidRDefault="0031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B-AntiqueOlive">
    <w:altName w:val="Times New Roman"/>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DD2642">
    <w:pPr>
      <w:pStyle w:val="a7"/>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4576D">
      <w:rPr>
        <w:rStyle w:val="a9"/>
        <w:noProof/>
      </w:rPr>
      <w:t>2</w:t>
    </w:r>
    <w:r>
      <w:rPr>
        <w:rStyle w:val="a9"/>
      </w:rPr>
      <w:fldChar w:fldCharType="end"/>
    </w:r>
  </w:p>
  <w:p w:rsidR="007C7DDE" w:rsidRDefault="007C7DDE">
    <w:pPr>
      <w:pStyle w:val="a7"/>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0063" w:rsidRDefault="00370063">
    <w:pPr>
      <w:pStyle w:val="a7"/>
      <w:jc w:val="center"/>
    </w:pPr>
    <w:r>
      <w:fldChar w:fldCharType="begin"/>
    </w:r>
    <w:r>
      <w:instrText xml:space="preserve"> PAGE   \* MERGEFORMAT </w:instrText>
    </w:r>
    <w:r>
      <w:fldChar w:fldCharType="separate"/>
    </w:r>
    <w:r w:rsidR="00BA581D">
      <w:rPr>
        <w:noProof/>
      </w:rPr>
      <w:t>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Default="007C7DDE" w:rsidP="00195760">
    <w:pPr>
      <w:pStyle w:val="a7"/>
      <w:ind w:right="-18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EC5" w:rsidRDefault="00313EC5">
      <w:r>
        <w:separator/>
      </w:r>
    </w:p>
  </w:footnote>
  <w:footnote w:type="continuationSeparator" w:id="0">
    <w:p w:rsidR="00313EC5" w:rsidRDefault="00313E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400" w:rsidRDefault="0054334B" w:rsidP="00256A50">
    <w:pPr>
      <w:pStyle w:val="a6"/>
      <w:tabs>
        <w:tab w:val="clear" w:pos="4153"/>
        <w:tab w:val="clear" w:pos="8306"/>
        <w:tab w:val="left" w:pos="2595"/>
      </w:tabs>
    </w:pPr>
    <w:r>
      <w:rPr>
        <w:noProof/>
        <w:lang w:val="en-US" w:eastAsia="en-US"/>
      </w:rPr>
      <w:drawing>
        <wp:inline distT="0" distB="0" distL="0" distR="0">
          <wp:extent cx="1028700" cy="876300"/>
          <wp:effectExtent l="0" t="0" r="0" b="0"/>
          <wp:docPr id="2" name="Picture 2" descr="ΛΟΓΟΤΥΠΟ  ΠΑΝΕΠΙΣΤΗΜΙ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ΛΟΓΟΤΥΠΟ  ΠΑΝΕΠΙΣΤΗΜΙ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76300"/>
                  </a:xfrm>
                  <a:prstGeom prst="rect">
                    <a:avLst/>
                  </a:prstGeom>
                  <a:noFill/>
                  <a:ln>
                    <a:noFill/>
                  </a:ln>
                </pic:spPr>
              </pic:pic>
            </a:graphicData>
          </a:graphic>
        </wp:inline>
      </w:drawing>
    </w:r>
    <w:r w:rsidR="00C71D16">
      <w:t xml:space="preserve">        </w:t>
    </w:r>
    <w:r w:rsidR="00256A50">
      <w:tab/>
    </w:r>
    <w:r>
      <w:rPr>
        <w:noProof/>
        <w:lang w:val="en-US" w:eastAsia="en-US"/>
      </w:rPr>
      <w:drawing>
        <wp:inline distT="0" distB="0" distL="0" distR="0">
          <wp:extent cx="4733290" cy="6750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733290" cy="675005"/>
                  </a:xfrm>
                  <a:prstGeom prst="rect">
                    <a:avLst/>
                  </a:prstGeom>
                  <a:noFill/>
                </pic:spPr>
              </pic:pic>
            </a:graphicData>
          </a:graphic>
        </wp:inline>
      </w:drawing>
    </w:r>
  </w:p>
  <w:p w:rsidR="00A06A6D" w:rsidRDefault="00A06A6D" w:rsidP="00AE13B9">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7DDE" w:rsidRPr="00B00A52" w:rsidRDefault="0054334B" w:rsidP="00EB5153">
    <w:pPr>
      <w:pStyle w:val="a5"/>
      <w:tabs>
        <w:tab w:val="left" w:pos="2258"/>
      </w:tabs>
      <w:spacing w:line="276" w:lineRule="auto"/>
    </w:pPr>
    <w:r>
      <w:rPr>
        <w:noProof/>
        <w:lang w:val="en-US" w:eastAsia="en-US"/>
      </w:rPr>
      <w:drawing>
        <wp:inline distT="0" distB="0" distL="0" distR="0">
          <wp:extent cx="4712335"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2335" cy="10426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FEA"/>
    <w:multiLevelType w:val="hybridMultilevel"/>
    <w:tmpl w:val="16BA1D10"/>
    <w:lvl w:ilvl="0" w:tplc="0409000F">
      <w:start w:val="1"/>
      <w:numFmt w:val="decimal"/>
      <w:lvlText w:val="%1."/>
      <w:lvlJc w:val="left"/>
      <w:pPr>
        <w:tabs>
          <w:tab w:val="num" w:pos="720"/>
        </w:tabs>
        <w:ind w:left="720" w:hanging="360"/>
      </w:pPr>
    </w:lvl>
    <w:lvl w:ilvl="1" w:tplc="92E4A5F8">
      <w:start w:val="1"/>
      <w:numFmt w:val="bullet"/>
      <w:lvlText w:val=""/>
      <w:lvlJc w:val="left"/>
      <w:pPr>
        <w:tabs>
          <w:tab w:val="num" w:pos="1534"/>
        </w:tabs>
        <w:ind w:left="1534" w:hanging="454"/>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160461"/>
    <w:multiLevelType w:val="hybridMultilevel"/>
    <w:tmpl w:val="3FA2AAEC"/>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90979CE"/>
    <w:multiLevelType w:val="hybridMultilevel"/>
    <w:tmpl w:val="B6BA8A4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E39758C"/>
    <w:multiLevelType w:val="hybridMultilevel"/>
    <w:tmpl w:val="67AEE5D2"/>
    <w:lvl w:ilvl="0" w:tplc="0408000F">
      <w:start w:val="10"/>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33BC7D43"/>
    <w:multiLevelType w:val="multilevel"/>
    <w:tmpl w:val="EAE4EA32"/>
    <w:lvl w:ilvl="0">
      <w:start w:val="1"/>
      <w:numFmt w:val="decimal"/>
      <w:lvlText w:val="%1."/>
      <w:lvlJc w:val="left"/>
      <w:pPr>
        <w:ind w:left="360" w:hanging="360"/>
      </w:pPr>
      <w:rPr>
        <w:b w:val="0"/>
        <w:color w:val="auto"/>
      </w:rPr>
    </w:lvl>
    <w:lvl w:ilvl="1">
      <w:start w:val="1"/>
      <w:numFmt w:val="decimal"/>
      <w:isLgl/>
      <w:lvlText w:val="%1.%2."/>
      <w:lvlJc w:val="left"/>
      <w:pPr>
        <w:ind w:left="765" w:hanging="40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5" w15:restartNumberingAfterBreak="0">
    <w:nsid w:val="3C3F7CCF"/>
    <w:multiLevelType w:val="hybridMultilevel"/>
    <w:tmpl w:val="B8DA24BE"/>
    <w:lvl w:ilvl="0" w:tplc="04090001">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160"/>
        </w:tabs>
        <w:ind w:left="2160" w:hanging="360"/>
      </w:pPr>
      <w:rPr>
        <w:rFonts w:ascii="Wingdings" w:hAnsi="Wingdings" w:hint="default"/>
      </w:rPr>
    </w:lvl>
    <w:lvl w:ilvl="2" w:tplc="0409000F">
      <w:start w:val="1"/>
      <w:numFmt w:val="decimal"/>
      <w:lvlText w:val="%3."/>
      <w:lvlJc w:val="left"/>
      <w:pPr>
        <w:tabs>
          <w:tab w:val="num" w:pos="2880"/>
        </w:tabs>
        <w:ind w:left="2880" w:hanging="360"/>
      </w:p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BC333FE"/>
    <w:multiLevelType w:val="hybridMultilevel"/>
    <w:tmpl w:val="91C47CE2"/>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4BF7C0F"/>
    <w:multiLevelType w:val="hybridMultilevel"/>
    <w:tmpl w:val="DE502760"/>
    <w:lvl w:ilvl="0" w:tplc="445E5506">
      <w:start w:val="4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643F12"/>
    <w:multiLevelType w:val="multilevel"/>
    <w:tmpl w:val="CA5A7966"/>
    <w:lvl w:ilvl="0">
      <w:start w:val="1"/>
      <w:numFmt w:val="decimal"/>
      <w:lvlText w:val="%1."/>
      <w:lvlJc w:val="left"/>
      <w:pPr>
        <w:tabs>
          <w:tab w:val="num" w:pos="360"/>
        </w:tabs>
        <w:ind w:left="360" w:hanging="360"/>
      </w:pPr>
      <w:rPr>
        <w:b w:val="0"/>
        <w:color w:val="auto"/>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D1A77AC"/>
    <w:multiLevelType w:val="hybridMultilevel"/>
    <w:tmpl w:val="C30AC7B0"/>
    <w:lvl w:ilvl="0" w:tplc="4F8AF416">
      <w:start w:val="1"/>
      <w:numFmt w:val="decimal"/>
      <w:lvlText w:val="%1."/>
      <w:lvlJc w:val="left"/>
      <w:pPr>
        <w:ind w:left="720" w:hanging="360"/>
      </w:pPr>
      <w:rPr>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737652D1"/>
    <w:multiLevelType w:val="hybridMultilevel"/>
    <w:tmpl w:val="A30CB654"/>
    <w:lvl w:ilvl="0" w:tplc="4F8AF416">
      <w:start w:val="1"/>
      <w:numFmt w:val="decimal"/>
      <w:lvlText w:val="%1."/>
      <w:lvlJc w:val="left"/>
      <w:pPr>
        <w:ind w:left="1080" w:hanging="360"/>
      </w:pPr>
      <w:rPr>
        <w:color w:val="auto"/>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0"/>
  </w:num>
  <w:num w:numId="2">
    <w:abstractNumId w:val="5"/>
  </w:num>
  <w:num w:numId="3">
    <w:abstractNumId w:val="7"/>
  </w:num>
  <w:num w:numId="4">
    <w:abstractNumId w:val="8"/>
  </w:num>
  <w:num w:numId="5">
    <w:abstractNumId w:val="4"/>
  </w:num>
  <w:num w:numId="6">
    <w:abstractNumId w:val="6"/>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3B"/>
    <w:rsid w:val="00002349"/>
    <w:rsid w:val="000071B7"/>
    <w:rsid w:val="00012D17"/>
    <w:rsid w:val="00013B1D"/>
    <w:rsid w:val="0001437B"/>
    <w:rsid w:val="00022246"/>
    <w:rsid w:val="0002498D"/>
    <w:rsid w:val="00027C24"/>
    <w:rsid w:val="00030C6B"/>
    <w:rsid w:val="00041400"/>
    <w:rsid w:val="00045E3E"/>
    <w:rsid w:val="00050716"/>
    <w:rsid w:val="0005571A"/>
    <w:rsid w:val="00055C54"/>
    <w:rsid w:val="00060793"/>
    <w:rsid w:val="00060FF7"/>
    <w:rsid w:val="00063498"/>
    <w:rsid w:val="00066358"/>
    <w:rsid w:val="00066C8A"/>
    <w:rsid w:val="00077FDD"/>
    <w:rsid w:val="00080231"/>
    <w:rsid w:val="00081255"/>
    <w:rsid w:val="0009247C"/>
    <w:rsid w:val="00093B67"/>
    <w:rsid w:val="00094590"/>
    <w:rsid w:val="0009519A"/>
    <w:rsid w:val="000A272E"/>
    <w:rsid w:val="000A2BB3"/>
    <w:rsid w:val="000A46AD"/>
    <w:rsid w:val="000A7CBD"/>
    <w:rsid w:val="000B18E8"/>
    <w:rsid w:val="000B38E9"/>
    <w:rsid w:val="000B4C82"/>
    <w:rsid w:val="000B4DB2"/>
    <w:rsid w:val="000B7A77"/>
    <w:rsid w:val="000C0779"/>
    <w:rsid w:val="000C0FA4"/>
    <w:rsid w:val="000C1FDD"/>
    <w:rsid w:val="000C6214"/>
    <w:rsid w:val="000D0BBC"/>
    <w:rsid w:val="000D7A62"/>
    <w:rsid w:val="000E43B2"/>
    <w:rsid w:val="000E5117"/>
    <w:rsid w:val="000E562E"/>
    <w:rsid w:val="000E5CEE"/>
    <w:rsid w:val="000F6AA4"/>
    <w:rsid w:val="00100EBA"/>
    <w:rsid w:val="0010217C"/>
    <w:rsid w:val="00103F00"/>
    <w:rsid w:val="00105B5F"/>
    <w:rsid w:val="0010730A"/>
    <w:rsid w:val="00110F06"/>
    <w:rsid w:val="00113286"/>
    <w:rsid w:val="001152E7"/>
    <w:rsid w:val="00117054"/>
    <w:rsid w:val="00122AAE"/>
    <w:rsid w:val="00123650"/>
    <w:rsid w:val="00124A74"/>
    <w:rsid w:val="00141CA3"/>
    <w:rsid w:val="00144001"/>
    <w:rsid w:val="00145E69"/>
    <w:rsid w:val="001470F5"/>
    <w:rsid w:val="001475E3"/>
    <w:rsid w:val="00150C30"/>
    <w:rsid w:val="00152B51"/>
    <w:rsid w:val="00155905"/>
    <w:rsid w:val="00160F41"/>
    <w:rsid w:val="00163833"/>
    <w:rsid w:val="00164C55"/>
    <w:rsid w:val="00165430"/>
    <w:rsid w:val="00165B7C"/>
    <w:rsid w:val="0016636C"/>
    <w:rsid w:val="00170153"/>
    <w:rsid w:val="001719C5"/>
    <w:rsid w:val="001737C8"/>
    <w:rsid w:val="00173CB0"/>
    <w:rsid w:val="00185E45"/>
    <w:rsid w:val="00190689"/>
    <w:rsid w:val="001917DB"/>
    <w:rsid w:val="00195760"/>
    <w:rsid w:val="001A1566"/>
    <w:rsid w:val="001A4298"/>
    <w:rsid w:val="001A5C7F"/>
    <w:rsid w:val="001A61ED"/>
    <w:rsid w:val="001A6677"/>
    <w:rsid w:val="001A7672"/>
    <w:rsid w:val="001B28EF"/>
    <w:rsid w:val="001C0B76"/>
    <w:rsid w:val="001C2F09"/>
    <w:rsid w:val="001C581C"/>
    <w:rsid w:val="001C7429"/>
    <w:rsid w:val="001D11B1"/>
    <w:rsid w:val="001E22E2"/>
    <w:rsid w:val="001E614C"/>
    <w:rsid w:val="001F27D7"/>
    <w:rsid w:val="001F337F"/>
    <w:rsid w:val="001F4AC9"/>
    <w:rsid w:val="001F57C6"/>
    <w:rsid w:val="002035C6"/>
    <w:rsid w:val="002053BC"/>
    <w:rsid w:val="00206074"/>
    <w:rsid w:val="002119B6"/>
    <w:rsid w:val="00211F7B"/>
    <w:rsid w:val="00212740"/>
    <w:rsid w:val="002151B9"/>
    <w:rsid w:val="002258A3"/>
    <w:rsid w:val="0023125F"/>
    <w:rsid w:val="002337E1"/>
    <w:rsid w:val="00243353"/>
    <w:rsid w:val="00244A7A"/>
    <w:rsid w:val="0025476B"/>
    <w:rsid w:val="00256A50"/>
    <w:rsid w:val="00257BC3"/>
    <w:rsid w:val="00257E76"/>
    <w:rsid w:val="00260995"/>
    <w:rsid w:val="00260F18"/>
    <w:rsid w:val="0026125B"/>
    <w:rsid w:val="00273146"/>
    <w:rsid w:val="00273546"/>
    <w:rsid w:val="00283542"/>
    <w:rsid w:val="0028500C"/>
    <w:rsid w:val="0029013A"/>
    <w:rsid w:val="00292A9E"/>
    <w:rsid w:val="00295E44"/>
    <w:rsid w:val="00296209"/>
    <w:rsid w:val="00296757"/>
    <w:rsid w:val="002967AD"/>
    <w:rsid w:val="00297756"/>
    <w:rsid w:val="00297AA7"/>
    <w:rsid w:val="002A1253"/>
    <w:rsid w:val="002A1AB0"/>
    <w:rsid w:val="002A2E9A"/>
    <w:rsid w:val="002A4F67"/>
    <w:rsid w:val="002B192C"/>
    <w:rsid w:val="002B1F64"/>
    <w:rsid w:val="002B32BA"/>
    <w:rsid w:val="002B722B"/>
    <w:rsid w:val="002C0A31"/>
    <w:rsid w:val="002D2EBB"/>
    <w:rsid w:val="002D4D25"/>
    <w:rsid w:val="002E55E8"/>
    <w:rsid w:val="002E56B9"/>
    <w:rsid w:val="002E7636"/>
    <w:rsid w:val="002F2A43"/>
    <w:rsid w:val="002F6273"/>
    <w:rsid w:val="002F69D7"/>
    <w:rsid w:val="00302349"/>
    <w:rsid w:val="00305348"/>
    <w:rsid w:val="00312F67"/>
    <w:rsid w:val="00313676"/>
    <w:rsid w:val="00313EC5"/>
    <w:rsid w:val="003203FC"/>
    <w:rsid w:val="00321C68"/>
    <w:rsid w:val="003231FE"/>
    <w:rsid w:val="00324FEB"/>
    <w:rsid w:val="00326002"/>
    <w:rsid w:val="00330027"/>
    <w:rsid w:val="0033476A"/>
    <w:rsid w:val="00334BA7"/>
    <w:rsid w:val="00335D67"/>
    <w:rsid w:val="0034005A"/>
    <w:rsid w:val="00341B47"/>
    <w:rsid w:val="0034577E"/>
    <w:rsid w:val="00350765"/>
    <w:rsid w:val="00350EF7"/>
    <w:rsid w:val="00351720"/>
    <w:rsid w:val="00352972"/>
    <w:rsid w:val="003536C2"/>
    <w:rsid w:val="00354757"/>
    <w:rsid w:val="00354991"/>
    <w:rsid w:val="003554D0"/>
    <w:rsid w:val="00356ACD"/>
    <w:rsid w:val="00357BBD"/>
    <w:rsid w:val="00360965"/>
    <w:rsid w:val="0036332A"/>
    <w:rsid w:val="00370063"/>
    <w:rsid w:val="003709D9"/>
    <w:rsid w:val="00376389"/>
    <w:rsid w:val="0038005E"/>
    <w:rsid w:val="00381FA6"/>
    <w:rsid w:val="00383343"/>
    <w:rsid w:val="00386A38"/>
    <w:rsid w:val="00393D3D"/>
    <w:rsid w:val="00395498"/>
    <w:rsid w:val="003A0EB8"/>
    <w:rsid w:val="003A44A6"/>
    <w:rsid w:val="003A6D93"/>
    <w:rsid w:val="003B0240"/>
    <w:rsid w:val="003B134B"/>
    <w:rsid w:val="003B1A6E"/>
    <w:rsid w:val="003B65AC"/>
    <w:rsid w:val="003B6F73"/>
    <w:rsid w:val="003B7DD2"/>
    <w:rsid w:val="003C0581"/>
    <w:rsid w:val="003C0C9A"/>
    <w:rsid w:val="003C1F3B"/>
    <w:rsid w:val="003C23DF"/>
    <w:rsid w:val="003C241E"/>
    <w:rsid w:val="003C4DB7"/>
    <w:rsid w:val="003C65C5"/>
    <w:rsid w:val="003D0059"/>
    <w:rsid w:val="003D0D28"/>
    <w:rsid w:val="003D213F"/>
    <w:rsid w:val="003D6BE1"/>
    <w:rsid w:val="003D7ACA"/>
    <w:rsid w:val="003E02FB"/>
    <w:rsid w:val="003E2F38"/>
    <w:rsid w:val="003F2198"/>
    <w:rsid w:val="004011FC"/>
    <w:rsid w:val="00401457"/>
    <w:rsid w:val="00402104"/>
    <w:rsid w:val="0040466A"/>
    <w:rsid w:val="00407267"/>
    <w:rsid w:val="004075E8"/>
    <w:rsid w:val="0041252C"/>
    <w:rsid w:val="00413A0F"/>
    <w:rsid w:val="00414563"/>
    <w:rsid w:val="0042352F"/>
    <w:rsid w:val="00423CD1"/>
    <w:rsid w:val="004262DA"/>
    <w:rsid w:val="00426578"/>
    <w:rsid w:val="00427467"/>
    <w:rsid w:val="004309DF"/>
    <w:rsid w:val="004326BA"/>
    <w:rsid w:val="00432B30"/>
    <w:rsid w:val="0043345D"/>
    <w:rsid w:val="00433BE7"/>
    <w:rsid w:val="0043662F"/>
    <w:rsid w:val="0044069E"/>
    <w:rsid w:val="004464DE"/>
    <w:rsid w:val="00447722"/>
    <w:rsid w:val="00447B7C"/>
    <w:rsid w:val="00455A98"/>
    <w:rsid w:val="00460A49"/>
    <w:rsid w:val="004618A1"/>
    <w:rsid w:val="00462933"/>
    <w:rsid w:val="00467EB8"/>
    <w:rsid w:val="00470A5D"/>
    <w:rsid w:val="00471DB4"/>
    <w:rsid w:val="004736ED"/>
    <w:rsid w:val="00481728"/>
    <w:rsid w:val="00490290"/>
    <w:rsid w:val="00491A6B"/>
    <w:rsid w:val="00494AC6"/>
    <w:rsid w:val="00496014"/>
    <w:rsid w:val="0049668D"/>
    <w:rsid w:val="00496FF6"/>
    <w:rsid w:val="004A2815"/>
    <w:rsid w:val="004A5BB3"/>
    <w:rsid w:val="004B3D26"/>
    <w:rsid w:val="004B48BE"/>
    <w:rsid w:val="004B4F0F"/>
    <w:rsid w:val="004B53B6"/>
    <w:rsid w:val="004B6981"/>
    <w:rsid w:val="004B7273"/>
    <w:rsid w:val="004C05DF"/>
    <w:rsid w:val="004C11C5"/>
    <w:rsid w:val="004C3091"/>
    <w:rsid w:val="004C44C7"/>
    <w:rsid w:val="004C4CB4"/>
    <w:rsid w:val="004C7A5A"/>
    <w:rsid w:val="004D22EF"/>
    <w:rsid w:val="004D30AB"/>
    <w:rsid w:val="004D560D"/>
    <w:rsid w:val="004E66E8"/>
    <w:rsid w:val="004F10AF"/>
    <w:rsid w:val="004F3A3B"/>
    <w:rsid w:val="004F4DBF"/>
    <w:rsid w:val="004F795A"/>
    <w:rsid w:val="00503F5C"/>
    <w:rsid w:val="00513A9A"/>
    <w:rsid w:val="005164A3"/>
    <w:rsid w:val="00520A72"/>
    <w:rsid w:val="005226FF"/>
    <w:rsid w:val="00527358"/>
    <w:rsid w:val="00532D72"/>
    <w:rsid w:val="00534324"/>
    <w:rsid w:val="0053507E"/>
    <w:rsid w:val="00540090"/>
    <w:rsid w:val="0054334B"/>
    <w:rsid w:val="00543F32"/>
    <w:rsid w:val="00546202"/>
    <w:rsid w:val="005511A0"/>
    <w:rsid w:val="00552FC1"/>
    <w:rsid w:val="00553EFA"/>
    <w:rsid w:val="005546ED"/>
    <w:rsid w:val="0056528B"/>
    <w:rsid w:val="005654C3"/>
    <w:rsid w:val="0056557B"/>
    <w:rsid w:val="00570CBE"/>
    <w:rsid w:val="00572EB0"/>
    <w:rsid w:val="00576C38"/>
    <w:rsid w:val="005828DC"/>
    <w:rsid w:val="00585E24"/>
    <w:rsid w:val="00590F9C"/>
    <w:rsid w:val="005918B1"/>
    <w:rsid w:val="00591FEF"/>
    <w:rsid w:val="005A134B"/>
    <w:rsid w:val="005A375C"/>
    <w:rsid w:val="005A5794"/>
    <w:rsid w:val="005B00B5"/>
    <w:rsid w:val="005B4428"/>
    <w:rsid w:val="005C13C9"/>
    <w:rsid w:val="005C3FF0"/>
    <w:rsid w:val="005C6A8B"/>
    <w:rsid w:val="005D0CA3"/>
    <w:rsid w:val="005D62BB"/>
    <w:rsid w:val="005D7284"/>
    <w:rsid w:val="005E20E6"/>
    <w:rsid w:val="005E6D46"/>
    <w:rsid w:val="005F12A6"/>
    <w:rsid w:val="006001C1"/>
    <w:rsid w:val="00606934"/>
    <w:rsid w:val="00607942"/>
    <w:rsid w:val="006105DA"/>
    <w:rsid w:val="00613E91"/>
    <w:rsid w:val="006152A9"/>
    <w:rsid w:val="00615A22"/>
    <w:rsid w:val="006176A2"/>
    <w:rsid w:val="006228D4"/>
    <w:rsid w:val="00622DA8"/>
    <w:rsid w:val="00622E7B"/>
    <w:rsid w:val="006267C7"/>
    <w:rsid w:val="00630413"/>
    <w:rsid w:val="00635982"/>
    <w:rsid w:val="00644726"/>
    <w:rsid w:val="006467C6"/>
    <w:rsid w:val="00653B9D"/>
    <w:rsid w:val="00656514"/>
    <w:rsid w:val="006565E1"/>
    <w:rsid w:val="00667ECE"/>
    <w:rsid w:val="00674650"/>
    <w:rsid w:val="00675B4D"/>
    <w:rsid w:val="00683BEB"/>
    <w:rsid w:val="00685E52"/>
    <w:rsid w:val="00690245"/>
    <w:rsid w:val="006911D7"/>
    <w:rsid w:val="006972F8"/>
    <w:rsid w:val="006A089F"/>
    <w:rsid w:val="006A3BCB"/>
    <w:rsid w:val="006A574A"/>
    <w:rsid w:val="006B2EDA"/>
    <w:rsid w:val="006B3F5F"/>
    <w:rsid w:val="006B4C62"/>
    <w:rsid w:val="006C2CA8"/>
    <w:rsid w:val="006C79CF"/>
    <w:rsid w:val="006D0E5E"/>
    <w:rsid w:val="006D1262"/>
    <w:rsid w:val="006D3A82"/>
    <w:rsid w:val="006D76D5"/>
    <w:rsid w:val="006E219E"/>
    <w:rsid w:val="006E2288"/>
    <w:rsid w:val="006E255D"/>
    <w:rsid w:val="006E32DB"/>
    <w:rsid w:val="006E5EA8"/>
    <w:rsid w:val="006E6646"/>
    <w:rsid w:val="006E754B"/>
    <w:rsid w:val="006F157D"/>
    <w:rsid w:val="006F3A4A"/>
    <w:rsid w:val="006F5861"/>
    <w:rsid w:val="006F748F"/>
    <w:rsid w:val="00703A22"/>
    <w:rsid w:val="00704D41"/>
    <w:rsid w:val="007065FD"/>
    <w:rsid w:val="00713F69"/>
    <w:rsid w:val="00720FB2"/>
    <w:rsid w:val="007248FB"/>
    <w:rsid w:val="00726659"/>
    <w:rsid w:val="00726A6B"/>
    <w:rsid w:val="00730E75"/>
    <w:rsid w:val="0073248A"/>
    <w:rsid w:val="007324DB"/>
    <w:rsid w:val="007330D5"/>
    <w:rsid w:val="007332AB"/>
    <w:rsid w:val="0073423B"/>
    <w:rsid w:val="0073696B"/>
    <w:rsid w:val="007378E4"/>
    <w:rsid w:val="00740914"/>
    <w:rsid w:val="007418D9"/>
    <w:rsid w:val="0074332F"/>
    <w:rsid w:val="0074338F"/>
    <w:rsid w:val="00757554"/>
    <w:rsid w:val="00763AE0"/>
    <w:rsid w:val="00764578"/>
    <w:rsid w:val="007737F2"/>
    <w:rsid w:val="00773FF1"/>
    <w:rsid w:val="00774EF7"/>
    <w:rsid w:val="0078038D"/>
    <w:rsid w:val="00782EAA"/>
    <w:rsid w:val="00783F3C"/>
    <w:rsid w:val="007850F3"/>
    <w:rsid w:val="0078797D"/>
    <w:rsid w:val="0079200C"/>
    <w:rsid w:val="00794B8D"/>
    <w:rsid w:val="00794BFA"/>
    <w:rsid w:val="007A4E72"/>
    <w:rsid w:val="007A51C4"/>
    <w:rsid w:val="007B3D58"/>
    <w:rsid w:val="007B4C35"/>
    <w:rsid w:val="007B6687"/>
    <w:rsid w:val="007C1541"/>
    <w:rsid w:val="007C3D1D"/>
    <w:rsid w:val="007C6736"/>
    <w:rsid w:val="007C7DDE"/>
    <w:rsid w:val="007D122A"/>
    <w:rsid w:val="007D1291"/>
    <w:rsid w:val="007D2400"/>
    <w:rsid w:val="007D2A16"/>
    <w:rsid w:val="007D575C"/>
    <w:rsid w:val="007D582C"/>
    <w:rsid w:val="007D6199"/>
    <w:rsid w:val="007E72DF"/>
    <w:rsid w:val="00800AA8"/>
    <w:rsid w:val="00803003"/>
    <w:rsid w:val="0080312E"/>
    <w:rsid w:val="00803C58"/>
    <w:rsid w:val="008049DE"/>
    <w:rsid w:val="008074D5"/>
    <w:rsid w:val="00810BE5"/>
    <w:rsid w:val="008117A9"/>
    <w:rsid w:val="00816D2A"/>
    <w:rsid w:val="00817FAF"/>
    <w:rsid w:val="008203C0"/>
    <w:rsid w:val="008334FC"/>
    <w:rsid w:val="008348FC"/>
    <w:rsid w:val="00855402"/>
    <w:rsid w:val="008579B4"/>
    <w:rsid w:val="008620F8"/>
    <w:rsid w:val="00866FA6"/>
    <w:rsid w:val="00870AC6"/>
    <w:rsid w:val="0087222D"/>
    <w:rsid w:val="00875815"/>
    <w:rsid w:val="008760FA"/>
    <w:rsid w:val="0087786B"/>
    <w:rsid w:val="0089453A"/>
    <w:rsid w:val="0089588C"/>
    <w:rsid w:val="0089669E"/>
    <w:rsid w:val="008A0855"/>
    <w:rsid w:val="008A0BB6"/>
    <w:rsid w:val="008B0B5D"/>
    <w:rsid w:val="008B3498"/>
    <w:rsid w:val="008B3F92"/>
    <w:rsid w:val="008B570F"/>
    <w:rsid w:val="008B61B6"/>
    <w:rsid w:val="008C1D64"/>
    <w:rsid w:val="008C77ED"/>
    <w:rsid w:val="008D071B"/>
    <w:rsid w:val="008D1295"/>
    <w:rsid w:val="008D27E8"/>
    <w:rsid w:val="008D453D"/>
    <w:rsid w:val="008D4F58"/>
    <w:rsid w:val="008D58AC"/>
    <w:rsid w:val="008E28BE"/>
    <w:rsid w:val="008F07EC"/>
    <w:rsid w:val="008F1579"/>
    <w:rsid w:val="008F1695"/>
    <w:rsid w:val="008F1707"/>
    <w:rsid w:val="008F273A"/>
    <w:rsid w:val="008F2A8D"/>
    <w:rsid w:val="008F3A37"/>
    <w:rsid w:val="008F6318"/>
    <w:rsid w:val="00903E03"/>
    <w:rsid w:val="009101A8"/>
    <w:rsid w:val="0091030F"/>
    <w:rsid w:val="0091362E"/>
    <w:rsid w:val="0091388B"/>
    <w:rsid w:val="009168B2"/>
    <w:rsid w:val="00917C3F"/>
    <w:rsid w:val="009235D2"/>
    <w:rsid w:val="00923E58"/>
    <w:rsid w:val="00925245"/>
    <w:rsid w:val="0092578E"/>
    <w:rsid w:val="00930D50"/>
    <w:rsid w:val="00931E58"/>
    <w:rsid w:val="00935E74"/>
    <w:rsid w:val="009401A9"/>
    <w:rsid w:val="009406E1"/>
    <w:rsid w:val="00942457"/>
    <w:rsid w:val="009452F5"/>
    <w:rsid w:val="00945B06"/>
    <w:rsid w:val="00945C52"/>
    <w:rsid w:val="00946595"/>
    <w:rsid w:val="00952B48"/>
    <w:rsid w:val="0095603C"/>
    <w:rsid w:val="00964D61"/>
    <w:rsid w:val="009662EF"/>
    <w:rsid w:val="00974FDF"/>
    <w:rsid w:val="00977EBE"/>
    <w:rsid w:val="00980216"/>
    <w:rsid w:val="00982D06"/>
    <w:rsid w:val="00990897"/>
    <w:rsid w:val="00992317"/>
    <w:rsid w:val="00994E01"/>
    <w:rsid w:val="009A0407"/>
    <w:rsid w:val="009A2ECC"/>
    <w:rsid w:val="009A7606"/>
    <w:rsid w:val="009B08FA"/>
    <w:rsid w:val="009B60AA"/>
    <w:rsid w:val="009B7B2F"/>
    <w:rsid w:val="009C2590"/>
    <w:rsid w:val="009C5827"/>
    <w:rsid w:val="009D32FC"/>
    <w:rsid w:val="009D450B"/>
    <w:rsid w:val="009D7E49"/>
    <w:rsid w:val="009D7FF6"/>
    <w:rsid w:val="009E17BA"/>
    <w:rsid w:val="009E21F6"/>
    <w:rsid w:val="009E4887"/>
    <w:rsid w:val="009E537B"/>
    <w:rsid w:val="009E56F9"/>
    <w:rsid w:val="009E5D87"/>
    <w:rsid w:val="009F2CE4"/>
    <w:rsid w:val="009F34CA"/>
    <w:rsid w:val="009F6E11"/>
    <w:rsid w:val="009F7ADA"/>
    <w:rsid w:val="00A01068"/>
    <w:rsid w:val="00A04029"/>
    <w:rsid w:val="00A0632A"/>
    <w:rsid w:val="00A06A6D"/>
    <w:rsid w:val="00A0761D"/>
    <w:rsid w:val="00A078CF"/>
    <w:rsid w:val="00A114EF"/>
    <w:rsid w:val="00A13469"/>
    <w:rsid w:val="00A156B4"/>
    <w:rsid w:val="00A15705"/>
    <w:rsid w:val="00A16082"/>
    <w:rsid w:val="00A16F53"/>
    <w:rsid w:val="00A21570"/>
    <w:rsid w:val="00A23E56"/>
    <w:rsid w:val="00A2449C"/>
    <w:rsid w:val="00A24875"/>
    <w:rsid w:val="00A318DF"/>
    <w:rsid w:val="00A33A03"/>
    <w:rsid w:val="00A33B69"/>
    <w:rsid w:val="00A35106"/>
    <w:rsid w:val="00A35A8A"/>
    <w:rsid w:val="00A51A56"/>
    <w:rsid w:val="00A54C21"/>
    <w:rsid w:val="00A60B3E"/>
    <w:rsid w:val="00A6606B"/>
    <w:rsid w:val="00A70BEF"/>
    <w:rsid w:val="00A72BC7"/>
    <w:rsid w:val="00A82554"/>
    <w:rsid w:val="00A84F88"/>
    <w:rsid w:val="00A85BC2"/>
    <w:rsid w:val="00A86387"/>
    <w:rsid w:val="00A86E8F"/>
    <w:rsid w:val="00A94A98"/>
    <w:rsid w:val="00A9732E"/>
    <w:rsid w:val="00A97491"/>
    <w:rsid w:val="00AB156C"/>
    <w:rsid w:val="00AB3208"/>
    <w:rsid w:val="00AB7699"/>
    <w:rsid w:val="00AC5A90"/>
    <w:rsid w:val="00AC7B0D"/>
    <w:rsid w:val="00AD3165"/>
    <w:rsid w:val="00AD321C"/>
    <w:rsid w:val="00AD333E"/>
    <w:rsid w:val="00AE13B9"/>
    <w:rsid w:val="00AE237B"/>
    <w:rsid w:val="00AF1D7E"/>
    <w:rsid w:val="00AF219B"/>
    <w:rsid w:val="00AF44DE"/>
    <w:rsid w:val="00AF735A"/>
    <w:rsid w:val="00AF78F9"/>
    <w:rsid w:val="00B00A52"/>
    <w:rsid w:val="00B01AA2"/>
    <w:rsid w:val="00B06716"/>
    <w:rsid w:val="00B12DE7"/>
    <w:rsid w:val="00B20028"/>
    <w:rsid w:val="00B30446"/>
    <w:rsid w:val="00B30A83"/>
    <w:rsid w:val="00B311B3"/>
    <w:rsid w:val="00B4024D"/>
    <w:rsid w:val="00B42CE0"/>
    <w:rsid w:val="00B46AE9"/>
    <w:rsid w:val="00B63A73"/>
    <w:rsid w:val="00B65881"/>
    <w:rsid w:val="00B73FFA"/>
    <w:rsid w:val="00B74AC4"/>
    <w:rsid w:val="00B76AB2"/>
    <w:rsid w:val="00B81540"/>
    <w:rsid w:val="00B855F3"/>
    <w:rsid w:val="00B85ECC"/>
    <w:rsid w:val="00B94AFC"/>
    <w:rsid w:val="00B97C24"/>
    <w:rsid w:val="00BA581D"/>
    <w:rsid w:val="00BA7933"/>
    <w:rsid w:val="00BB2BF1"/>
    <w:rsid w:val="00BB2EC7"/>
    <w:rsid w:val="00BB78BA"/>
    <w:rsid w:val="00BC5CA1"/>
    <w:rsid w:val="00BC5EC2"/>
    <w:rsid w:val="00BD4AD5"/>
    <w:rsid w:val="00BD65A7"/>
    <w:rsid w:val="00BE2AD8"/>
    <w:rsid w:val="00BE2D1E"/>
    <w:rsid w:val="00BE4004"/>
    <w:rsid w:val="00BE54CA"/>
    <w:rsid w:val="00BE67BC"/>
    <w:rsid w:val="00BF5E92"/>
    <w:rsid w:val="00C00745"/>
    <w:rsid w:val="00C0108E"/>
    <w:rsid w:val="00C0226D"/>
    <w:rsid w:val="00C02EC4"/>
    <w:rsid w:val="00C0372B"/>
    <w:rsid w:val="00C0426B"/>
    <w:rsid w:val="00C12E92"/>
    <w:rsid w:val="00C13276"/>
    <w:rsid w:val="00C13739"/>
    <w:rsid w:val="00C221F0"/>
    <w:rsid w:val="00C22F80"/>
    <w:rsid w:val="00C25E39"/>
    <w:rsid w:val="00C27125"/>
    <w:rsid w:val="00C33D63"/>
    <w:rsid w:val="00C4019F"/>
    <w:rsid w:val="00C408A7"/>
    <w:rsid w:val="00C43068"/>
    <w:rsid w:val="00C51A90"/>
    <w:rsid w:val="00C5263F"/>
    <w:rsid w:val="00C560CE"/>
    <w:rsid w:val="00C612DC"/>
    <w:rsid w:val="00C6743D"/>
    <w:rsid w:val="00C67B74"/>
    <w:rsid w:val="00C71015"/>
    <w:rsid w:val="00C71D0F"/>
    <w:rsid w:val="00C71D16"/>
    <w:rsid w:val="00C771D1"/>
    <w:rsid w:val="00C849CD"/>
    <w:rsid w:val="00C87E81"/>
    <w:rsid w:val="00C915B8"/>
    <w:rsid w:val="00C92E66"/>
    <w:rsid w:val="00C9402F"/>
    <w:rsid w:val="00C9777F"/>
    <w:rsid w:val="00CA2625"/>
    <w:rsid w:val="00CA4B1F"/>
    <w:rsid w:val="00CB4343"/>
    <w:rsid w:val="00CC1809"/>
    <w:rsid w:val="00CC52D8"/>
    <w:rsid w:val="00CD0273"/>
    <w:rsid w:val="00CD456C"/>
    <w:rsid w:val="00CE14C5"/>
    <w:rsid w:val="00CE4E95"/>
    <w:rsid w:val="00CE64DC"/>
    <w:rsid w:val="00CE78CC"/>
    <w:rsid w:val="00CF010A"/>
    <w:rsid w:val="00CF2945"/>
    <w:rsid w:val="00CF6964"/>
    <w:rsid w:val="00D00424"/>
    <w:rsid w:val="00D0323E"/>
    <w:rsid w:val="00D11D9C"/>
    <w:rsid w:val="00D140BA"/>
    <w:rsid w:val="00D1739B"/>
    <w:rsid w:val="00D21313"/>
    <w:rsid w:val="00D222A6"/>
    <w:rsid w:val="00D22B06"/>
    <w:rsid w:val="00D23129"/>
    <w:rsid w:val="00D231A2"/>
    <w:rsid w:val="00D23D73"/>
    <w:rsid w:val="00D27F25"/>
    <w:rsid w:val="00D3054B"/>
    <w:rsid w:val="00D3222C"/>
    <w:rsid w:val="00D35CAA"/>
    <w:rsid w:val="00D364CE"/>
    <w:rsid w:val="00D36CB1"/>
    <w:rsid w:val="00D37588"/>
    <w:rsid w:val="00D422E7"/>
    <w:rsid w:val="00D43862"/>
    <w:rsid w:val="00D4576D"/>
    <w:rsid w:val="00D471A9"/>
    <w:rsid w:val="00D47ED6"/>
    <w:rsid w:val="00D50BE4"/>
    <w:rsid w:val="00D615FF"/>
    <w:rsid w:val="00D63DB0"/>
    <w:rsid w:val="00D6588A"/>
    <w:rsid w:val="00D672CC"/>
    <w:rsid w:val="00D71402"/>
    <w:rsid w:val="00D71550"/>
    <w:rsid w:val="00D71735"/>
    <w:rsid w:val="00D76563"/>
    <w:rsid w:val="00D77A59"/>
    <w:rsid w:val="00D8025B"/>
    <w:rsid w:val="00D8353B"/>
    <w:rsid w:val="00D84BBC"/>
    <w:rsid w:val="00D97F8D"/>
    <w:rsid w:val="00DA0A94"/>
    <w:rsid w:val="00DA1707"/>
    <w:rsid w:val="00DB1B8B"/>
    <w:rsid w:val="00DB4CFB"/>
    <w:rsid w:val="00DB56E5"/>
    <w:rsid w:val="00DB6436"/>
    <w:rsid w:val="00DC0A2B"/>
    <w:rsid w:val="00DC0FF0"/>
    <w:rsid w:val="00DC20DF"/>
    <w:rsid w:val="00DD0CD5"/>
    <w:rsid w:val="00DD2642"/>
    <w:rsid w:val="00DD36EF"/>
    <w:rsid w:val="00DD4A53"/>
    <w:rsid w:val="00DD4FA4"/>
    <w:rsid w:val="00DD552D"/>
    <w:rsid w:val="00DD69B0"/>
    <w:rsid w:val="00DD7FA4"/>
    <w:rsid w:val="00DE40D4"/>
    <w:rsid w:val="00DE55C2"/>
    <w:rsid w:val="00DE7D25"/>
    <w:rsid w:val="00DF0E7E"/>
    <w:rsid w:val="00DF598F"/>
    <w:rsid w:val="00E003CF"/>
    <w:rsid w:val="00E04D9A"/>
    <w:rsid w:val="00E05007"/>
    <w:rsid w:val="00E107E3"/>
    <w:rsid w:val="00E110AB"/>
    <w:rsid w:val="00E1156B"/>
    <w:rsid w:val="00E17346"/>
    <w:rsid w:val="00E232C4"/>
    <w:rsid w:val="00E234BF"/>
    <w:rsid w:val="00E304C6"/>
    <w:rsid w:val="00E323CF"/>
    <w:rsid w:val="00E341D6"/>
    <w:rsid w:val="00E35931"/>
    <w:rsid w:val="00E41143"/>
    <w:rsid w:val="00E415AC"/>
    <w:rsid w:val="00E4197A"/>
    <w:rsid w:val="00E42863"/>
    <w:rsid w:val="00E428E4"/>
    <w:rsid w:val="00E508C7"/>
    <w:rsid w:val="00E562F3"/>
    <w:rsid w:val="00E56874"/>
    <w:rsid w:val="00E604C0"/>
    <w:rsid w:val="00E605AE"/>
    <w:rsid w:val="00E61052"/>
    <w:rsid w:val="00E6144B"/>
    <w:rsid w:val="00E61597"/>
    <w:rsid w:val="00E61B1C"/>
    <w:rsid w:val="00E75D49"/>
    <w:rsid w:val="00E778A9"/>
    <w:rsid w:val="00E82FEA"/>
    <w:rsid w:val="00E87EA3"/>
    <w:rsid w:val="00E90824"/>
    <w:rsid w:val="00E908D8"/>
    <w:rsid w:val="00E9147A"/>
    <w:rsid w:val="00E9349A"/>
    <w:rsid w:val="00E949D8"/>
    <w:rsid w:val="00E97A30"/>
    <w:rsid w:val="00EA1091"/>
    <w:rsid w:val="00EA4620"/>
    <w:rsid w:val="00EA78BF"/>
    <w:rsid w:val="00EB5153"/>
    <w:rsid w:val="00EB68C0"/>
    <w:rsid w:val="00EC193B"/>
    <w:rsid w:val="00EC3093"/>
    <w:rsid w:val="00EC5460"/>
    <w:rsid w:val="00EC7993"/>
    <w:rsid w:val="00ED29FE"/>
    <w:rsid w:val="00ED353A"/>
    <w:rsid w:val="00ED76D6"/>
    <w:rsid w:val="00EE7689"/>
    <w:rsid w:val="00F00C72"/>
    <w:rsid w:val="00F0165F"/>
    <w:rsid w:val="00F01CB3"/>
    <w:rsid w:val="00F02FAF"/>
    <w:rsid w:val="00F03F05"/>
    <w:rsid w:val="00F047D0"/>
    <w:rsid w:val="00F07A50"/>
    <w:rsid w:val="00F1447F"/>
    <w:rsid w:val="00F330F9"/>
    <w:rsid w:val="00F3498A"/>
    <w:rsid w:val="00F37102"/>
    <w:rsid w:val="00F46D6C"/>
    <w:rsid w:val="00F525C5"/>
    <w:rsid w:val="00F52D2E"/>
    <w:rsid w:val="00F54F5B"/>
    <w:rsid w:val="00F62B17"/>
    <w:rsid w:val="00F62D74"/>
    <w:rsid w:val="00F62FED"/>
    <w:rsid w:val="00F73E5F"/>
    <w:rsid w:val="00F75A7C"/>
    <w:rsid w:val="00F769EB"/>
    <w:rsid w:val="00F8023D"/>
    <w:rsid w:val="00F80411"/>
    <w:rsid w:val="00F870ED"/>
    <w:rsid w:val="00F87E26"/>
    <w:rsid w:val="00F9309D"/>
    <w:rsid w:val="00F95372"/>
    <w:rsid w:val="00F9601B"/>
    <w:rsid w:val="00FA267E"/>
    <w:rsid w:val="00FA71B3"/>
    <w:rsid w:val="00FB310C"/>
    <w:rsid w:val="00FB5C90"/>
    <w:rsid w:val="00FC023A"/>
    <w:rsid w:val="00FC16A0"/>
    <w:rsid w:val="00FC6E5D"/>
    <w:rsid w:val="00FD506D"/>
    <w:rsid w:val="00FE0368"/>
    <w:rsid w:val="00FE600E"/>
    <w:rsid w:val="00FE6D67"/>
    <w:rsid w:val="00FF1270"/>
    <w:rsid w:val="00FF12C8"/>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CA74DA"/>
  <w15:docId w15:val="{3B83F866-C559-43FA-808F-4EE7112AA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l-GR" w:eastAsia="el-GR"/>
    </w:rPr>
  </w:style>
  <w:style w:type="paragraph" w:styleId="1">
    <w:name w:val="heading 1"/>
    <w:basedOn w:val="a"/>
    <w:next w:val="a"/>
    <w:qFormat/>
    <w:pPr>
      <w:keepNext/>
      <w:outlineLvl w:val="0"/>
    </w:pPr>
    <w:rPr>
      <w:sz w:val="28"/>
    </w:rPr>
  </w:style>
  <w:style w:type="paragraph" w:styleId="2">
    <w:name w:val="heading 2"/>
    <w:basedOn w:val="a"/>
    <w:next w:val="a"/>
    <w:qFormat/>
    <w:pPr>
      <w:keepNext/>
      <w:jc w:val="center"/>
      <w:outlineLvl w:val="1"/>
    </w:pPr>
    <w:rPr>
      <w:sz w:val="28"/>
    </w:rPr>
  </w:style>
  <w:style w:type="paragraph" w:styleId="3">
    <w:name w:val="heading 3"/>
    <w:basedOn w:val="a"/>
    <w:next w:val="a"/>
    <w:qFormat/>
    <w:pPr>
      <w:keepNext/>
      <w:jc w:val="center"/>
      <w:outlineLvl w:val="2"/>
    </w:pPr>
    <w:rPr>
      <w:b/>
      <w:bCs/>
    </w:rPr>
  </w:style>
  <w:style w:type="paragraph" w:styleId="4">
    <w:name w:val="heading 4"/>
    <w:basedOn w:val="a"/>
    <w:next w:val="a"/>
    <w:qFormat/>
    <w:pPr>
      <w:keepNext/>
      <w:jc w:val="both"/>
      <w:outlineLvl w:val="3"/>
    </w:pPr>
    <w:rPr>
      <w:b/>
      <w:bCs/>
    </w:rPr>
  </w:style>
  <w:style w:type="paragraph" w:styleId="7">
    <w:name w:val="heading 7"/>
    <w:basedOn w:val="a"/>
    <w:next w:val="a"/>
    <w:qFormat/>
    <w:pPr>
      <w:spacing w:before="240" w:after="6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style>
  <w:style w:type="character" w:styleId="a4">
    <w:name w:val="footnote reference"/>
    <w:semiHidden/>
    <w:rPr>
      <w:vertAlign w:val="superscript"/>
    </w:rPr>
  </w:style>
  <w:style w:type="paragraph" w:styleId="a5">
    <w:name w:val="Title"/>
    <w:basedOn w:val="a"/>
    <w:qFormat/>
    <w:pPr>
      <w:jc w:val="center"/>
    </w:pPr>
    <w:rPr>
      <w:rFonts w:ascii="UB-AntiqueOlive" w:hAnsi="UB-AntiqueOlive"/>
      <w:b/>
      <w:bCs/>
      <w:spacing w:val="40"/>
      <w:sz w:val="28"/>
    </w:rPr>
  </w:style>
  <w:style w:type="paragraph" w:styleId="a6">
    <w:name w:val="header"/>
    <w:basedOn w:val="a"/>
    <w:link w:val="Char"/>
    <w:uiPriority w:val="99"/>
    <w:pPr>
      <w:tabs>
        <w:tab w:val="center" w:pos="4153"/>
        <w:tab w:val="right" w:pos="8306"/>
      </w:tabs>
    </w:pPr>
  </w:style>
  <w:style w:type="paragraph" w:styleId="a7">
    <w:name w:val="footer"/>
    <w:basedOn w:val="a"/>
    <w:link w:val="Char0"/>
    <w:uiPriority w:val="99"/>
    <w:pPr>
      <w:tabs>
        <w:tab w:val="center" w:pos="4153"/>
        <w:tab w:val="right" w:pos="8306"/>
      </w:tabs>
    </w:pPr>
  </w:style>
  <w:style w:type="paragraph" w:styleId="a8">
    <w:name w:val="Body Text"/>
    <w:basedOn w:val="a"/>
    <w:pPr>
      <w:jc w:val="center"/>
    </w:pPr>
    <w:rPr>
      <w:sz w:val="28"/>
    </w:rPr>
  </w:style>
  <w:style w:type="character" w:styleId="a9">
    <w:name w:val="page number"/>
    <w:basedOn w:val="a0"/>
  </w:style>
  <w:style w:type="paragraph" w:styleId="aa">
    <w:name w:val="Balloon Text"/>
    <w:basedOn w:val="a"/>
    <w:semiHidden/>
    <w:rPr>
      <w:rFonts w:ascii="Tahoma" w:hAnsi="Tahoma" w:cs="Tahoma"/>
      <w:sz w:val="16"/>
      <w:szCs w:val="16"/>
    </w:rPr>
  </w:style>
  <w:style w:type="paragraph" w:customStyle="1" w:styleId="CharCharCharChar1CharCharCharChar">
    <w:name w:val="Char Char Char Char1 Char Char Char Char"/>
    <w:basedOn w:val="a"/>
    <w:rsid w:val="00471DB4"/>
    <w:pPr>
      <w:autoSpaceDE w:val="0"/>
      <w:autoSpaceDN w:val="0"/>
      <w:adjustRightInd w:val="0"/>
      <w:spacing w:after="160" w:line="240" w:lineRule="exact"/>
    </w:pPr>
    <w:rPr>
      <w:rFonts w:ascii="Verdana" w:hAnsi="Verdana"/>
      <w:lang w:val="en-US" w:eastAsia="en-US"/>
    </w:rPr>
  </w:style>
  <w:style w:type="paragraph" w:styleId="z-">
    <w:name w:val="HTML Top of Form"/>
    <w:basedOn w:val="a"/>
    <w:next w:val="a"/>
    <w:hidden/>
    <w:pPr>
      <w:pBdr>
        <w:bottom w:val="single" w:sz="6" w:space="1" w:color="auto"/>
      </w:pBdr>
      <w:jc w:val="center"/>
    </w:pPr>
    <w:rPr>
      <w:rFonts w:ascii="Arial" w:hAnsi="Arial" w:cs="Arial"/>
      <w:vanish/>
      <w:sz w:val="16"/>
      <w:szCs w:val="16"/>
    </w:rPr>
  </w:style>
  <w:style w:type="character" w:styleId="ab">
    <w:name w:val="annotation reference"/>
    <w:rsid w:val="00B06716"/>
    <w:rPr>
      <w:sz w:val="16"/>
      <w:szCs w:val="16"/>
    </w:rPr>
  </w:style>
  <w:style w:type="paragraph" w:styleId="ac">
    <w:name w:val="annotation text"/>
    <w:basedOn w:val="a"/>
    <w:link w:val="Char1"/>
    <w:rsid w:val="00B06716"/>
  </w:style>
  <w:style w:type="character" w:customStyle="1" w:styleId="Char1">
    <w:name w:val="Κείμενο σχολίου Char"/>
    <w:basedOn w:val="a0"/>
    <w:link w:val="ac"/>
    <w:rsid w:val="00B06716"/>
  </w:style>
  <w:style w:type="paragraph" w:styleId="ad">
    <w:name w:val="annotation subject"/>
    <w:basedOn w:val="ac"/>
    <w:next w:val="ac"/>
    <w:link w:val="Char2"/>
    <w:rsid w:val="00B06716"/>
    <w:rPr>
      <w:b/>
      <w:bCs/>
      <w:lang w:val="x-none" w:eastAsia="x-none"/>
    </w:rPr>
  </w:style>
  <w:style w:type="character" w:customStyle="1" w:styleId="Char2">
    <w:name w:val="Θέμα σχολίου Char"/>
    <w:link w:val="ad"/>
    <w:rsid w:val="00B06716"/>
    <w:rPr>
      <w:b/>
      <w:bCs/>
    </w:rPr>
  </w:style>
  <w:style w:type="character" w:customStyle="1" w:styleId="Char">
    <w:name w:val="Κεφαλίδα Char"/>
    <w:link w:val="a6"/>
    <w:uiPriority w:val="99"/>
    <w:rsid w:val="001F27D7"/>
  </w:style>
  <w:style w:type="character" w:customStyle="1" w:styleId="Char0">
    <w:name w:val="Υποσέλιδο Char"/>
    <w:link w:val="a7"/>
    <w:uiPriority w:val="99"/>
    <w:rsid w:val="00370063"/>
  </w:style>
  <w:style w:type="character" w:customStyle="1" w:styleId="quoted1">
    <w:name w:val="quoted1"/>
    <w:rsid w:val="00292A9E"/>
  </w:style>
  <w:style w:type="paragraph" w:styleId="ae">
    <w:name w:val="List Paragraph"/>
    <w:basedOn w:val="a"/>
    <w:uiPriority w:val="34"/>
    <w:qFormat/>
    <w:rsid w:val="002735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451">
      <w:bodyDiv w:val="1"/>
      <w:marLeft w:val="0"/>
      <w:marRight w:val="0"/>
      <w:marTop w:val="0"/>
      <w:marBottom w:val="0"/>
      <w:divBdr>
        <w:top w:val="none" w:sz="0" w:space="0" w:color="auto"/>
        <w:left w:val="none" w:sz="0" w:space="0" w:color="auto"/>
        <w:bottom w:val="none" w:sz="0" w:space="0" w:color="auto"/>
        <w:right w:val="none" w:sz="0" w:space="0" w:color="auto"/>
      </w:divBdr>
    </w:div>
    <w:div w:id="77294080">
      <w:bodyDiv w:val="1"/>
      <w:marLeft w:val="0"/>
      <w:marRight w:val="0"/>
      <w:marTop w:val="0"/>
      <w:marBottom w:val="0"/>
      <w:divBdr>
        <w:top w:val="none" w:sz="0" w:space="0" w:color="auto"/>
        <w:left w:val="none" w:sz="0" w:space="0" w:color="auto"/>
        <w:bottom w:val="none" w:sz="0" w:space="0" w:color="auto"/>
        <w:right w:val="none" w:sz="0" w:space="0" w:color="auto"/>
      </w:divBdr>
    </w:div>
    <w:div w:id="129137262">
      <w:bodyDiv w:val="1"/>
      <w:marLeft w:val="0"/>
      <w:marRight w:val="0"/>
      <w:marTop w:val="0"/>
      <w:marBottom w:val="0"/>
      <w:divBdr>
        <w:top w:val="none" w:sz="0" w:space="0" w:color="auto"/>
        <w:left w:val="none" w:sz="0" w:space="0" w:color="auto"/>
        <w:bottom w:val="none" w:sz="0" w:space="0" w:color="auto"/>
        <w:right w:val="none" w:sz="0" w:space="0" w:color="auto"/>
      </w:divBdr>
    </w:div>
    <w:div w:id="137305312">
      <w:bodyDiv w:val="1"/>
      <w:marLeft w:val="0"/>
      <w:marRight w:val="0"/>
      <w:marTop w:val="0"/>
      <w:marBottom w:val="0"/>
      <w:divBdr>
        <w:top w:val="none" w:sz="0" w:space="0" w:color="auto"/>
        <w:left w:val="none" w:sz="0" w:space="0" w:color="auto"/>
        <w:bottom w:val="none" w:sz="0" w:space="0" w:color="auto"/>
        <w:right w:val="none" w:sz="0" w:space="0" w:color="auto"/>
      </w:divBdr>
    </w:div>
    <w:div w:id="171454617">
      <w:bodyDiv w:val="1"/>
      <w:marLeft w:val="0"/>
      <w:marRight w:val="0"/>
      <w:marTop w:val="0"/>
      <w:marBottom w:val="0"/>
      <w:divBdr>
        <w:top w:val="none" w:sz="0" w:space="0" w:color="auto"/>
        <w:left w:val="none" w:sz="0" w:space="0" w:color="auto"/>
        <w:bottom w:val="none" w:sz="0" w:space="0" w:color="auto"/>
        <w:right w:val="none" w:sz="0" w:space="0" w:color="auto"/>
      </w:divBdr>
    </w:div>
    <w:div w:id="402604486">
      <w:bodyDiv w:val="1"/>
      <w:marLeft w:val="0"/>
      <w:marRight w:val="0"/>
      <w:marTop w:val="0"/>
      <w:marBottom w:val="0"/>
      <w:divBdr>
        <w:top w:val="none" w:sz="0" w:space="0" w:color="auto"/>
        <w:left w:val="none" w:sz="0" w:space="0" w:color="auto"/>
        <w:bottom w:val="none" w:sz="0" w:space="0" w:color="auto"/>
        <w:right w:val="none" w:sz="0" w:space="0" w:color="auto"/>
      </w:divBdr>
    </w:div>
    <w:div w:id="450637543">
      <w:bodyDiv w:val="1"/>
      <w:marLeft w:val="0"/>
      <w:marRight w:val="0"/>
      <w:marTop w:val="0"/>
      <w:marBottom w:val="0"/>
      <w:divBdr>
        <w:top w:val="none" w:sz="0" w:space="0" w:color="auto"/>
        <w:left w:val="none" w:sz="0" w:space="0" w:color="auto"/>
        <w:bottom w:val="none" w:sz="0" w:space="0" w:color="auto"/>
        <w:right w:val="none" w:sz="0" w:space="0" w:color="auto"/>
      </w:divBdr>
    </w:div>
    <w:div w:id="466171699">
      <w:bodyDiv w:val="1"/>
      <w:marLeft w:val="0"/>
      <w:marRight w:val="0"/>
      <w:marTop w:val="0"/>
      <w:marBottom w:val="0"/>
      <w:divBdr>
        <w:top w:val="none" w:sz="0" w:space="0" w:color="auto"/>
        <w:left w:val="none" w:sz="0" w:space="0" w:color="auto"/>
        <w:bottom w:val="none" w:sz="0" w:space="0" w:color="auto"/>
        <w:right w:val="none" w:sz="0" w:space="0" w:color="auto"/>
      </w:divBdr>
    </w:div>
    <w:div w:id="478763541">
      <w:bodyDiv w:val="1"/>
      <w:marLeft w:val="0"/>
      <w:marRight w:val="0"/>
      <w:marTop w:val="0"/>
      <w:marBottom w:val="0"/>
      <w:divBdr>
        <w:top w:val="none" w:sz="0" w:space="0" w:color="auto"/>
        <w:left w:val="none" w:sz="0" w:space="0" w:color="auto"/>
        <w:bottom w:val="none" w:sz="0" w:space="0" w:color="auto"/>
        <w:right w:val="none" w:sz="0" w:space="0" w:color="auto"/>
      </w:divBdr>
    </w:div>
    <w:div w:id="569389280">
      <w:bodyDiv w:val="1"/>
      <w:marLeft w:val="0"/>
      <w:marRight w:val="0"/>
      <w:marTop w:val="0"/>
      <w:marBottom w:val="0"/>
      <w:divBdr>
        <w:top w:val="none" w:sz="0" w:space="0" w:color="auto"/>
        <w:left w:val="none" w:sz="0" w:space="0" w:color="auto"/>
        <w:bottom w:val="none" w:sz="0" w:space="0" w:color="auto"/>
        <w:right w:val="none" w:sz="0" w:space="0" w:color="auto"/>
      </w:divBdr>
    </w:div>
    <w:div w:id="810025736">
      <w:bodyDiv w:val="1"/>
      <w:marLeft w:val="0"/>
      <w:marRight w:val="0"/>
      <w:marTop w:val="0"/>
      <w:marBottom w:val="0"/>
      <w:divBdr>
        <w:top w:val="none" w:sz="0" w:space="0" w:color="auto"/>
        <w:left w:val="none" w:sz="0" w:space="0" w:color="auto"/>
        <w:bottom w:val="none" w:sz="0" w:space="0" w:color="auto"/>
        <w:right w:val="none" w:sz="0" w:space="0" w:color="auto"/>
      </w:divBdr>
    </w:div>
    <w:div w:id="859776233">
      <w:bodyDiv w:val="1"/>
      <w:marLeft w:val="0"/>
      <w:marRight w:val="0"/>
      <w:marTop w:val="0"/>
      <w:marBottom w:val="0"/>
      <w:divBdr>
        <w:top w:val="none" w:sz="0" w:space="0" w:color="auto"/>
        <w:left w:val="none" w:sz="0" w:space="0" w:color="auto"/>
        <w:bottom w:val="none" w:sz="0" w:space="0" w:color="auto"/>
        <w:right w:val="none" w:sz="0" w:space="0" w:color="auto"/>
      </w:divBdr>
    </w:div>
    <w:div w:id="933590057">
      <w:bodyDiv w:val="1"/>
      <w:marLeft w:val="0"/>
      <w:marRight w:val="0"/>
      <w:marTop w:val="0"/>
      <w:marBottom w:val="0"/>
      <w:divBdr>
        <w:top w:val="none" w:sz="0" w:space="0" w:color="auto"/>
        <w:left w:val="none" w:sz="0" w:space="0" w:color="auto"/>
        <w:bottom w:val="none" w:sz="0" w:space="0" w:color="auto"/>
        <w:right w:val="none" w:sz="0" w:space="0" w:color="auto"/>
      </w:divBdr>
    </w:div>
    <w:div w:id="1091395368">
      <w:bodyDiv w:val="1"/>
      <w:marLeft w:val="0"/>
      <w:marRight w:val="0"/>
      <w:marTop w:val="0"/>
      <w:marBottom w:val="0"/>
      <w:divBdr>
        <w:top w:val="none" w:sz="0" w:space="0" w:color="auto"/>
        <w:left w:val="none" w:sz="0" w:space="0" w:color="auto"/>
        <w:bottom w:val="none" w:sz="0" w:space="0" w:color="auto"/>
        <w:right w:val="none" w:sz="0" w:space="0" w:color="auto"/>
      </w:divBdr>
    </w:div>
    <w:div w:id="1221789953">
      <w:bodyDiv w:val="1"/>
      <w:marLeft w:val="0"/>
      <w:marRight w:val="0"/>
      <w:marTop w:val="0"/>
      <w:marBottom w:val="0"/>
      <w:divBdr>
        <w:top w:val="none" w:sz="0" w:space="0" w:color="auto"/>
        <w:left w:val="none" w:sz="0" w:space="0" w:color="auto"/>
        <w:bottom w:val="none" w:sz="0" w:space="0" w:color="auto"/>
        <w:right w:val="none" w:sz="0" w:space="0" w:color="auto"/>
      </w:divBdr>
    </w:div>
    <w:div w:id="1230850034">
      <w:bodyDiv w:val="1"/>
      <w:marLeft w:val="0"/>
      <w:marRight w:val="0"/>
      <w:marTop w:val="0"/>
      <w:marBottom w:val="0"/>
      <w:divBdr>
        <w:top w:val="none" w:sz="0" w:space="0" w:color="auto"/>
        <w:left w:val="none" w:sz="0" w:space="0" w:color="auto"/>
        <w:bottom w:val="none" w:sz="0" w:space="0" w:color="auto"/>
        <w:right w:val="none" w:sz="0" w:space="0" w:color="auto"/>
      </w:divBdr>
    </w:div>
    <w:div w:id="1302077331">
      <w:bodyDiv w:val="1"/>
      <w:marLeft w:val="0"/>
      <w:marRight w:val="0"/>
      <w:marTop w:val="0"/>
      <w:marBottom w:val="0"/>
      <w:divBdr>
        <w:top w:val="none" w:sz="0" w:space="0" w:color="auto"/>
        <w:left w:val="none" w:sz="0" w:space="0" w:color="auto"/>
        <w:bottom w:val="none" w:sz="0" w:space="0" w:color="auto"/>
        <w:right w:val="none" w:sz="0" w:space="0" w:color="auto"/>
      </w:divBdr>
    </w:div>
    <w:div w:id="1318068208">
      <w:bodyDiv w:val="1"/>
      <w:marLeft w:val="0"/>
      <w:marRight w:val="0"/>
      <w:marTop w:val="0"/>
      <w:marBottom w:val="0"/>
      <w:divBdr>
        <w:top w:val="none" w:sz="0" w:space="0" w:color="auto"/>
        <w:left w:val="none" w:sz="0" w:space="0" w:color="auto"/>
        <w:bottom w:val="none" w:sz="0" w:space="0" w:color="auto"/>
        <w:right w:val="none" w:sz="0" w:space="0" w:color="auto"/>
      </w:divBdr>
    </w:div>
    <w:div w:id="1402830626">
      <w:bodyDiv w:val="1"/>
      <w:marLeft w:val="0"/>
      <w:marRight w:val="0"/>
      <w:marTop w:val="0"/>
      <w:marBottom w:val="0"/>
      <w:divBdr>
        <w:top w:val="none" w:sz="0" w:space="0" w:color="auto"/>
        <w:left w:val="none" w:sz="0" w:space="0" w:color="auto"/>
        <w:bottom w:val="none" w:sz="0" w:space="0" w:color="auto"/>
        <w:right w:val="none" w:sz="0" w:space="0" w:color="auto"/>
      </w:divBdr>
    </w:div>
    <w:div w:id="1444838919">
      <w:bodyDiv w:val="1"/>
      <w:marLeft w:val="0"/>
      <w:marRight w:val="0"/>
      <w:marTop w:val="0"/>
      <w:marBottom w:val="0"/>
      <w:divBdr>
        <w:top w:val="none" w:sz="0" w:space="0" w:color="auto"/>
        <w:left w:val="none" w:sz="0" w:space="0" w:color="auto"/>
        <w:bottom w:val="none" w:sz="0" w:space="0" w:color="auto"/>
        <w:right w:val="none" w:sz="0" w:space="0" w:color="auto"/>
      </w:divBdr>
    </w:div>
    <w:div w:id="1541161622">
      <w:bodyDiv w:val="1"/>
      <w:marLeft w:val="0"/>
      <w:marRight w:val="0"/>
      <w:marTop w:val="0"/>
      <w:marBottom w:val="0"/>
      <w:divBdr>
        <w:top w:val="none" w:sz="0" w:space="0" w:color="auto"/>
        <w:left w:val="none" w:sz="0" w:space="0" w:color="auto"/>
        <w:bottom w:val="none" w:sz="0" w:space="0" w:color="auto"/>
        <w:right w:val="none" w:sz="0" w:space="0" w:color="auto"/>
      </w:divBdr>
    </w:div>
    <w:div w:id="1552383242">
      <w:bodyDiv w:val="1"/>
      <w:marLeft w:val="0"/>
      <w:marRight w:val="0"/>
      <w:marTop w:val="0"/>
      <w:marBottom w:val="0"/>
      <w:divBdr>
        <w:top w:val="none" w:sz="0" w:space="0" w:color="auto"/>
        <w:left w:val="none" w:sz="0" w:space="0" w:color="auto"/>
        <w:bottom w:val="none" w:sz="0" w:space="0" w:color="auto"/>
        <w:right w:val="none" w:sz="0" w:space="0" w:color="auto"/>
      </w:divBdr>
    </w:div>
    <w:div w:id="1606228751">
      <w:bodyDiv w:val="1"/>
      <w:marLeft w:val="0"/>
      <w:marRight w:val="0"/>
      <w:marTop w:val="0"/>
      <w:marBottom w:val="0"/>
      <w:divBdr>
        <w:top w:val="none" w:sz="0" w:space="0" w:color="auto"/>
        <w:left w:val="none" w:sz="0" w:space="0" w:color="auto"/>
        <w:bottom w:val="none" w:sz="0" w:space="0" w:color="auto"/>
        <w:right w:val="none" w:sz="0" w:space="0" w:color="auto"/>
      </w:divBdr>
    </w:div>
    <w:div w:id="1611468168">
      <w:bodyDiv w:val="1"/>
      <w:marLeft w:val="0"/>
      <w:marRight w:val="0"/>
      <w:marTop w:val="0"/>
      <w:marBottom w:val="0"/>
      <w:divBdr>
        <w:top w:val="none" w:sz="0" w:space="0" w:color="auto"/>
        <w:left w:val="none" w:sz="0" w:space="0" w:color="auto"/>
        <w:bottom w:val="none" w:sz="0" w:space="0" w:color="auto"/>
        <w:right w:val="none" w:sz="0" w:space="0" w:color="auto"/>
      </w:divBdr>
    </w:div>
    <w:div w:id="1705059779">
      <w:bodyDiv w:val="1"/>
      <w:marLeft w:val="0"/>
      <w:marRight w:val="0"/>
      <w:marTop w:val="0"/>
      <w:marBottom w:val="0"/>
      <w:divBdr>
        <w:top w:val="none" w:sz="0" w:space="0" w:color="auto"/>
        <w:left w:val="none" w:sz="0" w:space="0" w:color="auto"/>
        <w:bottom w:val="none" w:sz="0" w:space="0" w:color="auto"/>
        <w:right w:val="none" w:sz="0" w:space="0" w:color="auto"/>
      </w:divBdr>
    </w:div>
    <w:div w:id="1712875181">
      <w:bodyDiv w:val="1"/>
      <w:marLeft w:val="0"/>
      <w:marRight w:val="0"/>
      <w:marTop w:val="0"/>
      <w:marBottom w:val="0"/>
      <w:divBdr>
        <w:top w:val="none" w:sz="0" w:space="0" w:color="auto"/>
        <w:left w:val="none" w:sz="0" w:space="0" w:color="auto"/>
        <w:bottom w:val="none" w:sz="0" w:space="0" w:color="auto"/>
        <w:right w:val="none" w:sz="0" w:space="0" w:color="auto"/>
      </w:divBdr>
    </w:div>
    <w:div w:id="1717578671">
      <w:bodyDiv w:val="1"/>
      <w:marLeft w:val="0"/>
      <w:marRight w:val="0"/>
      <w:marTop w:val="0"/>
      <w:marBottom w:val="0"/>
      <w:divBdr>
        <w:top w:val="none" w:sz="0" w:space="0" w:color="auto"/>
        <w:left w:val="none" w:sz="0" w:space="0" w:color="auto"/>
        <w:bottom w:val="none" w:sz="0" w:space="0" w:color="auto"/>
        <w:right w:val="none" w:sz="0" w:space="0" w:color="auto"/>
      </w:divBdr>
    </w:div>
    <w:div w:id="1731999555">
      <w:bodyDiv w:val="1"/>
      <w:marLeft w:val="0"/>
      <w:marRight w:val="0"/>
      <w:marTop w:val="0"/>
      <w:marBottom w:val="0"/>
      <w:divBdr>
        <w:top w:val="none" w:sz="0" w:space="0" w:color="auto"/>
        <w:left w:val="none" w:sz="0" w:space="0" w:color="auto"/>
        <w:bottom w:val="none" w:sz="0" w:space="0" w:color="auto"/>
        <w:right w:val="none" w:sz="0" w:space="0" w:color="auto"/>
      </w:divBdr>
    </w:div>
    <w:div w:id="1755206294">
      <w:bodyDiv w:val="1"/>
      <w:marLeft w:val="0"/>
      <w:marRight w:val="0"/>
      <w:marTop w:val="0"/>
      <w:marBottom w:val="0"/>
      <w:divBdr>
        <w:top w:val="none" w:sz="0" w:space="0" w:color="auto"/>
        <w:left w:val="none" w:sz="0" w:space="0" w:color="auto"/>
        <w:bottom w:val="none" w:sz="0" w:space="0" w:color="auto"/>
        <w:right w:val="none" w:sz="0" w:space="0" w:color="auto"/>
      </w:divBdr>
    </w:div>
    <w:div w:id="1855416589">
      <w:bodyDiv w:val="1"/>
      <w:marLeft w:val="0"/>
      <w:marRight w:val="0"/>
      <w:marTop w:val="0"/>
      <w:marBottom w:val="0"/>
      <w:divBdr>
        <w:top w:val="none" w:sz="0" w:space="0" w:color="auto"/>
        <w:left w:val="none" w:sz="0" w:space="0" w:color="auto"/>
        <w:bottom w:val="none" w:sz="0" w:space="0" w:color="auto"/>
        <w:right w:val="none" w:sz="0" w:space="0" w:color="auto"/>
      </w:divBdr>
    </w:div>
    <w:div w:id="1968505106">
      <w:bodyDiv w:val="1"/>
      <w:marLeft w:val="0"/>
      <w:marRight w:val="0"/>
      <w:marTop w:val="0"/>
      <w:marBottom w:val="0"/>
      <w:divBdr>
        <w:top w:val="none" w:sz="0" w:space="0" w:color="auto"/>
        <w:left w:val="none" w:sz="0" w:space="0" w:color="auto"/>
        <w:bottom w:val="none" w:sz="0" w:space="0" w:color="auto"/>
        <w:right w:val="none" w:sz="0" w:space="0" w:color="auto"/>
      </w:divBdr>
    </w:div>
    <w:div w:id="21248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katerina\Local%20Settings\Temporary%20Internet%20Files\OLK1DD\EPP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3578E4-EB04-48C6-AC4F-3F082DC5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EPP_letter.dot</Template>
  <TotalTime>126</TotalTime>
  <Pages>2</Pages>
  <Words>1069</Words>
  <Characters>6097</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TELEFAX</vt:lpstr>
      <vt:lpstr>TELEFAX</vt:lpstr>
    </vt:vector>
  </TitlesOfParts>
  <Company>TEI Heraklion</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TELEFAX</dc:title>
  <dc:creator>katerina</dc:creator>
  <cp:lastModifiedBy>Thanos</cp:lastModifiedBy>
  <cp:revision>26</cp:revision>
  <cp:lastPrinted>2020-01-28T12:04:00Z</cp:lastPrinted>
  <dcterms:created xsi:type="dcterms:W3CDTF">2023-03-19T18:22:00Z</dcterms:created>
  <dcterms:modified xsi:type="dcterms:W3CDTF">2023-03-31T13:34:00Z</dcterms:modified>
</cp:coreProperties>
</file>